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962"/>
        <w:gridCol w:w="4064"/>
      </w:tblGrid>
      <w:tr w:rsidR="00D92B95" w:rsidRPr="00AE6959" w14:paraId="39DDA399" w14:textId="77777777" w:rsidTr="00284A69">
        <w:tc>
          <w:tcPr>
            <w:tcW w:w="4962" w:type="dxa"/>
            <w:vAlign w:val="bottom"/>
          </w:tcPr>
          <w:p w14:paraId="7539A5B2" w14:textId="77777777" w:rsidR="00284A69" w:rsidRPr="00AE6959" w:rsidRDefault="003307FB" w:rsidP="00C84833">
            <w:pPr>
              <w:pStyle w:val="Title"/>
              <w:rPr>
                <w:lang w:val="en-US"/>
              </w:rPr>
            </w:pPr>
            <w:r w:rsidRPr="00AE6959">
              <w:rPr>
                <w:lang w:val="en-US"/>
              </w:rPr>
              <w:t>Diego</w:t>
            </w:r>
            <w:r w:rsidR="00284A69" w:rsidRPr="00AE6959">
              <w:rPr>
                <w:lang w:val="en-US"/>
              </w:rPr>
              <w:t xml:space="preserve"> J</w:t>
            </w:r>
            <w:r w:rsidRPr="00AE6959">
              <w:rPr>
                <w:lang w:val="en-US"/>
              </w:rPr>
              <w:t>ohnson Ludeña</w:t>
            </w:r>
          </w:p>
          <w:p w14:paraId="3DE47144" w14:textId="7DF367BC" w:rsidR="00284A69" w:rsidRPr="00AE6959" w:rsidRDefault="00284A69" w:rsidP="00284A69">
            <w:pPr>
              <w:pStyle w:val="Heading4"/>
              <w:rPr>
                <w:i w:val="0"/>
                <w:iCs w:val="0"/>
                <w:lang w:val="en-US"/>
              </w:rPr>
            </w:pPr>
            <w:r w:rsidRPr="00AE6959">
              <w:rPr>
                <w:i w:val="0"/>
                <w:iCs w:val="0"/>
                <w:lang w:val="en-US"/>
              </w:rPr>
              <w:t xml:space="preserve">Software Engineer | Full Stack Developer </w:t>
            </w:r>
          </w:p>
        </w:tc>
        <w:tc>
          <w:tcPr>
            <w:tcW w:w="4064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673"/>
              <w:gridCol w:w="391"/>
            </w:tblGrid>
            <w:tr w:rsidR="00932D92" w:rsidRPr="00AE6959" w14:paraId="1EA1ECBB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DA1B36" w14:textId="570F97FF" w:rsidR="004E2970" w:rsidRPr="00AE6959" w:rsidRDefault="00000000" w:rsidP="004E2970">
                  <w:pPr>
                    <w:pStyle w:val="Informacindecontacto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5725DDEB944F359EC1425668D0E34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307FB" w:rsidRPr="00AE6959">
                        <w:rPr>
                          <w:lang w:val="en-US"/>
                        </w:rPr>
                        <w:t>Lima, Peru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D52DAD4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FE5ACF" wp14:editId="72EE7623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F18E8F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7C2D5D32" w14:textId="77777777" w:rsidTr="00972024">
              <w:sdt>
                <w:sdtPr>
                  <w:rPr>
                    <w:lang w:val="en-US"/>
                  </w:rPr>
                  <w:alias w:val="Escriba el teléfono:"/>
                  <w:tag w:val="Escriba el teléfono:"/>
                  <w:id w:val="-1849400302"/>
                  <w:placeholder>
                    <w:docPart w:val="1E523D4EA8C04800B51FB781C5E2D0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5038332" w14:textId="1420596D" w:rsidR="00932D92" w:rsidRPr="00AE6959" w:rsidRDefault="003307FB" w:rsidP="00932D92">
                      <w:pPr>
                        <w:pStyle w:val="Informacindecontacto"/>
                        <w:rPr>
                          <w:lang w:val="en-US"/>
                        </w:rPr>
                      </w:pPr>
                      <w:r w:rsidRPr="00AE6959">
                        <w:rPr>
                          <w:lang w:val="en-US"/>
                        </w:rPr>
                        <w:t>+51 961 460 601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2CCF706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41370CBC" wp14:editId="77F067FA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57E920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BA6DA12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35D33F5" w14:textId="4FF361B2" w:rsidR="00932D92" w:rsidRPr="00AE6959" w:rsidRDefault="00140BE0" w:rsidP="00932D92">
                  <w:pPr>
                    <w:pStyle w:val="Informacindecontac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>HYPERLINK "mailto:diegojohnson46@gmail.com"</w:instrText>
                  </w:r>
                  <w:r>
                    <w:rPr>
                      <w:lang w:val="en-US"/>
                    </w:rPr>
                  </w:r>
                  <w:r>
                    <w:rPr>
                      <w:lang w:val="en-US"/>
                    </w:rPr>
                    <w:fldChar w:fldCharType="separate"/>
                  </w:r>
                  <w:r w:rsidRPr="00140BE0">
                    <w:rPr>
                      <w:rStyle w:val="Hyperlink"/>
                      <w:lang w:val="en-US"/>
                    </w:rPr>
                    <w:t>diegojohnson46@gmai</w:t>
                  </w:r>
                  <w:r w:rsidRPr="00140BE0">
                    <w:rPr>
                      <w:rStyle w:val="Hyperlink"/>
                      <w:lang w:val="en-US"/>
                    </w:rPr>
                    <w:t>l</w:t>
                  </w:r>
                  <w:r w:rsidRPr="00140BE0">
                    <w:rPr>
                      <w:rStyle w:val="Hyperlink"/>
                      <w:lang w:val="en-US"/>
                    </w:rPr>
                    <w:t>.com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9F3450" w14:textId="77777777" w:rsidR="00932D92" w:rsidRPr="00AE6959" w:rsidRDefault="007307A3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5CD1E04C" wp14:editId="7A96B4D3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2B04B1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4EDAAE76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B08CBCA" w14:textId="2B2037F5" w:rsidR="00932D92" w:rsidRPr="00140BE0" w:rsidRDefault="00140BE0" w:rsidP="00932D92">
                  <w:pPr>
                    <w:pStyle w:val="Informacindecontacto"/>
                  </w:pPr>
                  <w:hyperlink r:id="rId9" w:history="1">
                    <w:r>
                      <w:rPr>
                        <w:rStyle w:val="Hyperlink"/>
                      </w:rPr>
                      <w:t>linkedin.com/in/</w:t>
                    </w:r>
                    <w:proofErr w:type="spellStart"/>
                    <w:r>
                      <w:rPr>
                        <w:rStyle w:val="Hyperlink"/>
                      </w:rPr>
                      <w:t>diegojohnsonl</w:t>
                    </w:r>
                    <w:proofErr w:type="spellEnd"/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B7EE9C2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2A3EE1B" wp14:editId="65F22134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A93D2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AE6959" w14:paraId="36B2390F" w14:textId="77777777" w:rsidTr="00140BE0">
              <w:trPr>
                <w:trHeight w:val="93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663CFCA" w14:textId="545ADBBD" w:rsidR="00932D92" w:rsidRPr="00140BE0" w:rsidRDefault="00140BE0" w:rsidP="00932D92">
                  <w:pPr>
                    <w:pStyle w:val="Informacindecontacto"/>
                  </w:pPr>
                  <w:hyperlink r:id="rId10" w:history="1">
                    <w:r>
                      <w:rPr>
                        <w:rStyle w:val="Hyperlink"/>
                      </w:rPr>
                      <w:t>github.com/</w:t>
                    </w:r>
                    <w:proofErr w:type="spellStart"/>
                    <w:r>
                      <w:rPr>
                        <w:rStyle w:val="Hyperlink"/>
                      </w:rPr>
                      <w:t>DiegoJohnsonL</w:t>
                    </w:r>
                    <w:proofErr w:type="spellEnd"/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E2759F1" w14:textId="77777777" w:rsidR="00932D92" w:rsidRPr="00AE6959" w:rsidRDefault="00932D92" w:rsidP="00932D92">
                  <w:pPr>
                    <w:pStyle w:val="Iconos"/>
                    <w:rPr>
                      <w:lang w:val="en-US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14F0A5DB" wp14:editId="6F17847E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84F9FF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43CB5D" w14:textId="77777777" w:rsidR="00D92B95" w:rsidRPr="00AE6959" w:rsidRDefault="00D92B95" w:rsidP="009D3336">
            <w:pPr>
              <w:pStyle w:val="Header"/>
              <w:rPr>
                <w:lang w:val="en-US"/>
              </w:rPr>
            </w:pPr>
          </w:p>
        </w:tc>
      </w:tr>
    </w:tbl>
    <w:p w14:paraId="73B96288" w14:textId="6FDFDD6C" w:rsidR="00140BE0" w:rsidRPr="00AE6959" w:rsidRDefault="00F7044E" w:rsidP="00140BE0">
      <w:pPr>
        <w:rPr>
          <w:lang w:val="en-US"/>
        </w:rPr>
      </w:pPr>
      <w:r w:rsidRPr="00AE6959">
        <w:rPr>
          <w:lang w:val="en-US"/>
        </w:rPr>
        <w:t>Passionate and knowledgeable Software Engineer Bachelor with 4 years of experience. Able to effectively self-manage during independent projects, as well as collaborate as part of a productive team</w:t>
      </w:r>
      <w:r w:rsidR="00860ADA">
        <w:rPr>
          <w:lang w:val="en-US"/>
        </w:rPr>
        <w:t>.</w:t>
      </w:r>
    </w:p>
    <w:p w14:paraId="750ABB01" w14:textId="763CE69D" w:rsidR="00AD13CB" w:rsidRPr="00AE6959" w:rsidRDefault="00F7044E" w:rsidP="00AD13CB">
      <w:pPr>
        <w:pStyle w:val="Heading1"/>
        <w:rPr>
          <w:lang w:val="en-US"/>
        </w:rPr>
      </w:pPr>
      <w:r w:rsidRPr="00AE6959">
        <w:rPr>
          <w:lang w:val="en-US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9026"/>
      </w:tblGrid>
      <w:tr w:rsidR="00F7044E" w:rsidRPr="000E6DFE" w14:paraId="319B3C6E" w14:textId="77777777" w:rsidTr="00F7044E">
        <w:trPr>
          <w:trHeight w:val="851"/>
        </w:trPr>
        <w:tc>
          <w:tcPr>
            <w:tcW w:w="9093" w:type="dxa"/>
          </w:tcPr>
          <w:p w14:paraId="37B5199D" w14:textId="729472D8" w:rsidR="00F7044E" w:rsidRPr="00AE6959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BACK-END DEVELOPMENT | </w:t>
            </w:r>
            <w:r w:rsidRPr="00AE6959">
              <w:rPr>
                <w:lang w:val="en-US"/>
              </w:rPr>
              <w:t xml:space="preserve">Java </w:t>
            </w:r>
            <w:r w:rsidRPr="00AE6959">
              <w:rPr>
                <w:rFonts w:cstheme="minorHAnsi"/>
                <w:lang w:val="en-US"/>
              </w:rPr>
              <w:t xml:space="preserve">• </w:t>
            </w:r>
            <w:r w:rsidRPr="00AE6959">
              <w:rPr>
                <w:rFonts w:ascii="Calibri" w:hAnsi="Calibri" w:cs="Calibri"/>
                <w:lang w:val="en-US"/>
              </w:rPr>
              <w:t xml:space="preserve">Spring • Scala • NodeJS • </w:t>
            </w:r>
            <w:proofErr w:type="spellStart"/>
            <w:r w:rsidRPr="00AE6959">
              <w:rPr>
                <w:rFonts w:ascii="Calibri" w:hAnsi="Calibri" w:cs="Calibri"/>
                <w:lang w:val="en-US"/>
              </w:rPr>
              <w:t>NestJS</w:t>
            </w:r>
            <w:proofErr w:type="spellEnd"/>
            <w:r w:rsidRPr="00AE6959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14:paraId="2F42F66E" w14:textId="33968841" w:rsidR="00F7044E" w:rsidRPr="00AE6959" w:rsidRDefault="00F7044E" w:rsidP="009E0A9F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>FRONT-END DEVELOPMENT |</w:t>
            </w:r>
            <w:r w:rsidR="009E0A9F" w:rsidRPr="00AE6959">
              <w:rPr>
                <w:b/>
                <w:bCs/>
                <w:lang w:val="en-US"/>
              </w:rPr>
              <w:t xml:space="preserve"> </w:t>
            </w:r>
            <w:r w:rsidR="009E0A9F" w:rsidRPr="00AE6959">
              <w:rPr>
                <w:lang w:val="en-US"/>
              </w:rPr>
              <w:t xml:space="preserve">ReactJS </w:t>
            </w:r>
            <w:r w:rsidR="009E0A9F" w:rsidRPr="00AE6959">
              <w:rPr>
                <w:rFonts w:cstheme="minorHAnsi"/>
                <w:lang w:val="en-US"/>
              </w:rPr>
              <w:t>• JavaScript • Angular • Flutter • Bootstrap • HTML • CSS</w:t>
            </w:r>
            <w:r w:rsidR="009E0A9F" w:rsidRPr="00AE6959">
              <w:rPr>
                <w:lang w:val="en-US"/>
              </w:rPr>
              <w:t xml:space="preserve"> </w:t>
            </w:r>
          </w:p>
          <w:p w14:paraId="681F3944" w14:textId="64D041BD" w:rsidR="00F7044E" w:rsidRPr="00AE6959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SOFT SKILLS | </w:t>
            </w:r>
            <w:r w:rsidRPr="00AE6959">
              <w:rPr>
                <w:rFonts w:cstheme="minorHAnsi"/>
                <w:lang w:val="en-US"/>
              </w:rPr>
              <w:t xml:space="preserve">Communication • Critical Thinking </w:t>
            </w:r>
          </w:p>
          <w:p w14:paraId="43F7ECB5" w14:textId="77777777" w:rsidR="00284A69" w:rsidRPr="00AE6959" w:rsidRDefault="009E0A9F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TOOLS | </w:t>
            </w:r>
            <w:r w:rsidRPr="00AE6959">
              <w:rPr>
                <w:lang w:val="en-US"/>
              </w:rPr>
              <w:t xml:space="preserve">Git </w:t>
            </w:r>
            <w:r w:rsidRPr="00AE6959">
              <w:rPr>
                <w:rFonts w:cstheme="minorHAnsi"/>
                <w:lang w:val="en-US"/>
              </w:rPr>
              <w:t>•</w:t>
            </w:r>
            <w:r w:rsidRPr="00AE6959">
              <w:rPr>
                <w:lang w:val="en-US"/>
              </w:rPr>
              <w:t xml:space="preserve"> Docker </w:t>
            </w:r>
            <w:r w:rsidRPr="00AE6959">
              <w:rPr>
                <w:rFonts w:cstheme="minorHAnsi"/>
                <w:lang w:val="en-US"/>
              </w:rPr>
              <w:t xml:space="preserve">• SQL/NoSQL Data Base </w:t>
            </w:r>
          </w:p>
          <w:p w14:paraId="39A46671" w14:textId="2EBF1CEE" w:rsidR="008C6831" w:rsidRPr="00AE6959" w:rsidRDefault="008C6831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AE6959">
              <w:rPr>
                <w:b/>
                <w:bCs/>
                <w:lang w:val="en-US"/>
              </w:rPr>
              <w:t xml:space="preserve">LANGUAGES | </w:t>
            </w:r>
            <w:r w:rsidRPr="00AE6959">
              <w:rPr>
                <w:lang w:val="en-US"/>
              </w:rPr>
              <w:t xml:space="preserve">Spanish, native </w:t>
            </w:r>
            <w:r w:rsidRPr="00AE6959">
              <w:rPr>
                <w:rFonts w:cstheme="minorHAnsi"/>
                <w:lang w:val="en-US"/>
              </w:rPr>
              <w:t>• English, fluent</w:t>
            </w:r>
          </w:p>
        </w:tc>
      </w:tr>
    </w:tbl>
    <w:p w14:paraId="2B6A28B2" w14:textId="2F267216" w:rsidR="005B1D68" w:rsidRPr="00AE6959" w:rsidRDefault="00860ADA" w:rsidP="004937AE">
      <w:pPr>
        <w:pStyle w:val="Heading1"/>
        <w:rPr>
          <w:lang w:val="en-US"/>
        </w:rPr>
      </w:pPr>
      <w:r>
        <w:rPr>
          <w:lang w:val="en-US"/>
        </w:rPr>
        <w:t>Experience</w:t>
      </w:r>
    </w:p>
    <w:p w14:paraId="22A7FB40" w14:textId="623923D3" w:rsidR="0023705D" w:rsidRPr="00AE6959" w:rsidRDefault="00284A69" w:rsidP="00D413F9">
      <w:pPr>
        <w:pStyle w:val="Heading3"/>
        <w:rPr>
          <w:lang w:val="en-US"/>
        </w:rPr>
      </w:pPr>
      <w:r w:rsidRPr="00AE6959">
        <w:rPr>
          <w:lang w:val="en-US"/>
        </w:rPr>
        <w:t>MARCH 2022</w:t>
      </w:r>
      <w:r w:rsidR="00D413F9" w:rsidRPr="00AE6959">
        <w:rPr>
          <w:lang w:val="en-US" w:bidi="es-ES"/>
        </w:rPr>
        <w:t xml:space="preserve"> –</w:t>
      </w:r>
      <w:r w:rsidRPr="00AE6959">
        <w:rPr>
          <w:lang w:val="en-US" w:bidi="es-ES"/>
        </w:rPr>
        <w:t xml:space="preserve"> </w:t>
      </w:r>
      <w:r w:rsidRPr="00AE6959">
        <w:rPr>
          <w:lang w:val="en-US"/>
        </w:rPr>
        <w:t>MARCH</w:t>
      </w:r>
      <w:r w:rsidR="00D413F9" w:rsidRPr="00AE6959">
        <w:rPr>
          <w:lang w:val="en-US" w:bidi="es-ES"/>
        </w:rPr>
        <w:t xml:space="preserve"> </w:t>
      </w:r>
      <w:r w:rsidRPr="00AE6959">
        <w:rPr>
          <w:lang w:val="en-US"/>
        </w:rPr>
        <w:t>2023</w:t>
      </w:r>
    </w:p>
    <w:p w14:paraId="215E7DC6" w14:textId="46B3D09F" w:rsidR="0023705D" w:rsidRPr="000E6DFE" w:rsidRDefault="00284A69" w:rsidP="00513EFC">
      <w:pPr>
        <w:pStyle w:val="Heading2"/>
        <w:rPr>
          <w:sz w:val="28"/>
          <w:szCs w:val="24"/>
          <w:lang w:val="en-US"/>
        </w:rPr>
      </w:pPr>
      <w:r w:rsidRPr="000E6DFE">
        <w:rPr>
          <w:sz w:val="28"/>
          <w:szCs w:val="24"/>
          <w:lang w:val="en-US"/>
        </w:rPr>
        <w:t>Software Engineer</w:t>
      </w:r>
      <w:r w:rsidR="0095272C" w:rsidRPr="000E6DFE">
        <w:rPr>
          <w:sz w:val="28"/>
          <w:szCs w:val="24"/>
          <w:lang w:val="en-US" w:bidi="es-ES"/>
        </w:rPr>
        <w:t xml:space="preserve"> / </w:t>
      </w:r>
      <w:r w:rsidRPr="000E6DFE">
        <w:rPr>
          <w:rStyle w:val="Emphasis"/>
          <w:sz w:val="28"/>
          <w:szCs w:val="24"/>
          <w:lang w:val="en-US"/>
        </w:rPr>
        <w:t>Remote Technology Inc, Lima, Peru</w:t>
      </w:r>
    </w:p>
    <w:p w14:paraId="0405FE97" w14:textId="3C50AC6D" w:rsidR="00284A69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>Migrating the back end to a microservice architecture</w:t>
      </w:r>
    </w:p>
    <w:p w14:paraId="7F7F14F0" w14:textId="43D459F5" w:rsidR="00E079D7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>Migrating the android mobile app from using Java to Kotlin</w:t>
      </w:r>
    </w:p>
    <w:p w14:paraId="5C8074D6" w14:textId="01FD3AA2" w:rsidR="00E079D7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>Implementing MVVM architecture in the android mobile app</w:t>
      </w:r>
    </w:p>
    <w:p w14:paraId="16AC88FB" w14:textId="1FE1D3BA" w:rsidR="00E079D7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>Implementing a centralized logging system</w:t>
      </w:r>
      <w:r w:rsidR="008C6831" w:rsidRPr="00AE6959">
        <w:rPr>
          <w:lang w:val="en-US"/>
        </w:rPr>
        <w:t xml:space="preserve"> for the backend microservices</w:t>
      </w:r>
    </w:p>
    <w:p w14:paraId="18837D5C" w14:textId="2F36E7CF" w:rsidR="00E079D7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 xml:space="preserve">Developed a Landing Page for the company </w:t>
      </w:r>
      <w:r w:rsidR="00AE6959" w:rsidRPr="00AE6959">
        <w:rPr>
          <w:lang w:val="en-US"/>
        </w:rPr>
        <w:t>a</w:t>
      </w:r>
      <w:r w:rsidR="008C6831" w:rsidRPr="00AE6959">
        <w:rPr>
          <w:lang w:val="en-US"/>
        </w:rPr>
        <w:t>pp</w:t>
      </w:r>
    </w:p>
    <w:p w14:paraId="4151FB3E" w14:textId="7065A4F3" w:rsidR="00E079D7" w:rsidRPr="00AE6959" w:rsidRDefault="00E079D7" w:rsidP="00E079D7">
      <w:pPr>
        <w:pStyle w:val="ListBullet"/>
        <w:rPr>
          <w:lang w:val="en-US"/>
        </w:rPr>
      </w:pPr>
      <w:r w:rsidRPr="00AE6959">
        <w:rPr>
          <w:lang w:val="en-US"/>
        </w:rPr>
        <w:t xml:space="preserve">Maintaining and implementing features in both the Android </w:t>
      </w:r>
      <w:r w:rsidR="00AE6959" w:rsidRPr="00AE6959">
        <w:rPr>
          <w:lang w:val="en-US"/>
        </w:rPr>
        <w:t>a</w:t>
      </w:r>
      <w:r w:rsidRPr="00AE6959">
        <w:rPr>
          <w:lang w:val="en-US"/>
        </w:rPr>
        <w:t>pp and the backend microservices</w:t>
      </w:r>
    </w:p>
    <w:p w14:paraId="5F3B1AE3" w14:textId="22D6A6EE" w:rsidR="0070237E" w:rsidRPr="00AE6959" w:rsidRDefault="00AE6959" w:rsidP="00725CB5">
      <w:pPr>
        <w:pStyle w:val="Heading1"/>
        <w:rPr>
          <w:lang w:val="en-US"/>
        </w:rPr>
      </w:pPr>
      <w:r w:rsidRPr="00AE6959">
        <w:rPr>
          <w:lang w:val="en-US"/>
        </w:rPr>
        <w:t>Education</w:t>
      </w:r>
    </w:p>
    <w:p w14:paraId="79836787" w14:textId="05668588" w:rsidR="0070237E" w:rsidRPr="00AE6959" w:rsidRDefault="00AE6959" w:rsidP="0070237E">
      <w:pPr>
        <w:pStyle w:val="Heading3"/>
        <w:rPr>
          <w:lang w:val="en-US"/>
        </w:rPr>
      </w:pPr>
      <w:r w:rsidRPr="00AE6959">
        <w:rPr>
          <w:lang w:val="en-US"/>
        </w:rPr>
        <w:t>2017 - 2023</w:t>
      </w:r>
    </w:p>
    <w:p w14:paraId="61793BF7" w14:textId="59FF5951" w:rsidR="00BC7376" w:rsidRPr="000E6DFE" w:rsidRDefault="00AE6959" w:rsidP="008C6831">
      <w:pPr>
        <w:pStyle w:val="Heading2"/>
        <w:rPr>
          <w:sz w:val="28"/>
          <w:szCs w:val="24"/>
          <w:lang w:val="en-US"/>
        </w:rPr>
      </w:pPr>
      <w:r w:rsidRPr="000E6DFE">
        <w:rPr>
          <w:sz w:val="28"/>
          <w:szCs w:val="24"/>
          <w:lang w:val="en-US"/>
        </w:rPr>
        <w:t xml:space="preserve">Software </w:t>
      </w:r>
      <w:r w:rsidR="008C6831" w:rsidRPr="000E6DFE">
        <w:rPr>
          <w:sz w:val="28"/>
          <w:szCs w:val="24"/>
          <w:lang w:val="en-US"/>
        </w:rPr>
        <w:t xml:space="preserve">Engineering </w:t>
      </w:r>
      <w:r w:rsidRPr="000E6DFE">
        <w:rPr>
          <w:sz w:val="28"/>
          <w:szCs w:val="24"/>
          <w:lang w:val="en-US"/>
        </w:rPr>
        <w:t xml:space="preserve">Bachelor </w:t>
      </w:r>
      <w:r w:rsidRPr="000E6DFE">
        <w:rPr>
          <w:sz w:val="28"/>
          <w:szCs w:val="24"/>
          <w:lang w:val="en-US" w:bidi="es-ES"/>
        </w:rPr>
        <w:t>/</w:t>
      </w:r>
      <w:r w:rsidR="0095272C" w:rsidRPr="000E6DFE">
        <w:rPr>
          <w:sz w:val="28"/>
          <w:szCs w:val="24"/>
          <w:lang w:val="en-US" w:bidi="es-ES"/>
        </w:rPr>
        <w:t xml:space="preserve"> </w:t>
      </w:r>
      <w:r w:rsidR="00860ADA" w:rsidRPr="000E6DFE">
        <w:rPr>
          <w:rStyle w:val="Emphasis"/>
          <w:sz w:val="28"/>
          <w:szCs w:val="24"/>
          <w:lang w:val="en-US"/>
        </w:rPr>
        <w:t>Peruvian University of Applied Sciences</w:t>
      </w:r>
      <w:r w:rsidRPr="000E6DFE">
        <w:rPr>
          <w:rStyle w:val="Emphasis"/>
          <w:sz w:val="28"/>
          <w:szCs w:val="24"/>
          <w:lang w:val="en-US"/>
        </w:rPr>
        <w:t>, Lima, Perú</w:t>
      </w:r>
    </w:p>
    <w:p w14:paraId="4D8C009A" w14:textId="752D9C42" w:rsidR="00860ADA" w:rsidRDefault="00AE6959" w:rsidP="008C6831">
      <w:pPr>
        <w:pStyle w:val="Heading1"/>
        <w:rPr>
          <w:lang w:val="en-US"/>
        </w:rPr>
      </w:pPr>
      <w:r w:rsidRPr="00AE6959">
        <w:rPr>
          <w:lang w:val="en-US"/>
        </w:rPr>
        <w:t>Certificates</w:t>
      </w:r>
    </w:p>
    <w:p w14:paraId="60A94A7D" w14:textId="157331D9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A</w:t>
      </w:r>
      <w:r>
        <w:rPr>
          <w:sz w:val="18"/>
          <w:szCs w:val="20"/>
          <w:lang w:val="en-US" w:bidi="es-ES"/>
        </w:rPr>
        <w:t xml:space="preserve">ug </w:t>
      </w:r>
      <w:r w:rsidRPr="00860ADA">
        <w:rPr>
          <w:sz w:val="18"/>
          <w:szCs w:val="20"/>
          <w:lang w:val="en-US"/>
        </w:rPr>
        <w:t>2023</w:t>
      </w:r>
    </w:p>
    <w:p w14:paraId="599B790C" w14:textId="19F7BC9A" w:rsidR="00860ADA" w:rsidRPr="00860ADA" w:rsidRDefault="00000000" w:rsidP="00860ADA">
      <w:pPr>
        <w:pStyle w:val="Heading2"/>
        <w:rPr>
          <w:sz w:val="24"/>
          <w:szCs w:val="22"/>
          <w:lang w:val="en-US"/>
        </w:rPr>
      </w:pPr>
      <w:hyperlink r:id="rId11" w:history="1">
        <w:r w:rsidR="00860ADA" w:rsidRPr="00860ADA">
          <w:rPr>
            <w:rStyle w:val="Hyperlink"/>
            <w:sz w:val="24"/>
            <w:szCs w:val="22"/>
            <w:lang w:val="en-US"/>
          </w:rPr>
          <w:t>The Complete 2023 Web Development Bootcamp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Dr. Angela Yu, Udemy</w:t>
      </w:r>
    </w:p>
    <w:p w14:paraId="34502059" w14:textId="77777777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</w:p>
    <w:p w14:paraId="3C7FA0D2" w14:textId="0E281F94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A</w:t>
      </w:r>
      <w:r>
        <w:rPr>
          <w:sz w:val="18"/>
          <w:szCs w:val="20"/>
          <w:lang w:val="en-US" w:bidi="es-ES"/>
        </w:rPr>
        <w:t>ug</w:t>
      </w:r>
      <w:r w:rsidRPr="00860ADA">
        <w:rPr>
          <w:sz w:val="18"/>
          <w:szCs w:val="20"/>
          <w:lang w:val="en-US" w:bidi="es-ES"/>
        </w:rPr>
        <w:t xml:space="preserve"> </w:t>
      </w:r>
      <w:r w:rsidRPr="00860ADA">
        <w:rPr>
          <w:sz w:val="18"/>
          <w:szCs w:val="20"/>
          <w:lang w:val="en-US"/>
        </w:rPr>
        <w:t>2023</w:t>
      </w:r>
    </w:p>
    <w:p w14:paraId="07495B81" w14:textId="379DEC61" w:rsidR="00860ADA" w:rsidRPr="00860ADA" w:rsidRDefault="00000000" w:rsidP="00860ADA">
      <w:pPr>
        <w:pStyle w:val="Heading2"/>
        <w:rPr>
          <w:sz w:val="24"/>
          <w:szCs w:val="22"/>
          <w:lang w:val="en-US"/>
        </w:rPr>
      </w:pPr>
      <w:hyperlink r:id="rId12" w:history="1">
        <w:r w:rsidR="00860ADA" w:rsidRPr="00860ADA">
          <w:rPr>
            <w:rStyle w:val="Hyperlink"/>
            <w:sz w:val="24"/>
            <w:szCs w:val="22"/>
            <w:lang w:val="en-US"/>
          </w:rPr>
          <w:t>The Complete Flutter Development Bootcamp with Dart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Dr. Angela Yu, Udemy</w:t>
      </w:r>
    </w:p>
    <w:p w14:paraId="6D77453D" w14:textId="77777777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</w:p>
    <w:p w14:paraId="244814B8" w14:textId="00F5B6ED" w:rsidR="00860ADA" w:rsidRPr="00860ADA" w:rsidRDefault="00860ADA" w:rsidP="00860ADA">
      <w:pPr>
        <w:pStyle w:val="Heading3"/>
        <w:rPr>
          <w:sz w:val="18"/>
          <w:szCs w:val="20"/>
          <w:lang w:val="en-US"/>
        </w:rPr>
      </w:pPr>
      <w:r w:rsidRPr="00860ADA">
        <w:rPr>
          <w:sz w:val="18"/>
          <w:szCs w:val="20"/>
          <w:lang w:val="en-US"/>
        </w:rPr>
        <w:t>JUN</w:t>
      </w:r>
      <w:r w:rsidRPr="00860ADA">
        <w:rPr>
          <w:sz w:val="18"/>
          <w:szCs w:val="20"/>
          <w:lang w:val="en-US" w:bidi="es-ES"/>
        </w:rPr>
        <w:t xml:space="preserve"> </w:t>
      </w:r>
      <w:r w:rsidRPr="00860ADA">
        <w:rPr>
          <w:sz w:val="18"/>
          <w:szCs w:val="20"/>
          <w:lang w:val="en-US"/>
        </w:rPr>
        <w:t>2023</w:t>
      </w:r>
    </w:p>
    <w:p w14:paraId="67271E40" w14:textId="504C9671" w:rsidR="00860ADA" w:rsidRPr="00860ADA" w:rsidRDefault="00000000" w:rsidP="00860ADA">
      <w:pPr>
        <w:pStyle w:val="Heading2"/>
        <w:rPr>
          <w:sz w:val="24"/>
          <w:szCs w:val="22"/>
          <w:lang w:val="en-US"/>
        </w:rPr>
      </w:pPr>
      <w:hyperlink r:id="rId13" w:history="1">
        <w:r w:rsidR="00860ADA" w:rsidRPr="00860ADA">
          <w:rPr>
            <w:rStyle w:val="Hyperlink"/>
            <w:sz w:val="24"/>
            <w:szCs w:val="22"/>
            <w:lang w:val="en-US"/>
          </w:rPr>
          <w:t>IBM Cybersecurity Analyst</w:t>
        </w:r>
        <w:r w:rsidR="00860ADA" w:rsidRPr="00860ADA">
          <w:rPr>
            <w:rStyle w:val="Hyperlink"/>
            <w:sz w:val="24"/>
            <w:szCs w:val="22"/>
            <w:lang w:val="en-US" w:bidi="es-ES"/>
          </w:rPr>
          <w:t xml:space="preserve"> /</w:t>
        </w:r>
      </w:hyperlink>
      <w:r w:rsidR="00860ADA" w:rsidRPr="00860ADA">
        <w:rPr>
          <w:sz w:val="24"/>
          <w:szCs w:val="22"/>
          <w:lang w:val="en-US" w:bidi="es-ES"/>
        </w:rPr>
        <w:t xml:space="preserve"> </w:t>
      </w:r>
      <w:r w:rsidR="00860ADA" w:rsidRPr="00860ADA">
        <w:rPr>
          <w:rStyle w:val="Emphasis"/>
          <w:sz w:val="24"/>
          <w:szCs w:val="22"/>
          <w:lang w:val="en-US"/>
        </w:rPr>
        <w:t>IBM, Coursera</w:t>
      </w:r>
    </w:p>
    <w:sectPr w:rsidR="00860ADA" w:rsidRPr="00860ADA" w:rsidSect="00990C09">
      <w:footerReference w:type="default" r:id="rId14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E58C" w14:textId="77777777" w:rsidR="000A7633" w:rsidRDefault="000A7633" w:rsidP="00725803">
      <w:pPr>
        <w:spacing w:after="0"/>
      </w:pPr>
      <w:r>
        <w:separator/>
      </w:r>
    </w:p>
  </w:endnote>
  <w:endnote w:type="continuationSeparator" w:id="0">
    <w:p w14:paraId="198823BE" w14:textId="77777777" w:rsidR="000A7633" w:rsidRDefault="000A763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4E3E7" w14:textId="77777777" w:rsidR="005A4A49" w:rsidRDefault="005A4A4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ECEB" w14:textId="77777777" w:rsidR="000A7633" w:rsidRDefault="000A7633" w:rsidP="00725803">
      <w:pPr>
        <w:spacing w:after="0"/>
      </w:pPr>
      <w:r>
        <w:separator/>
      </w:r>
    </w:p>
  </w:footnote>
  <w:footnote w:type="continuationSeparator" w:id="0">
    <w:p w14:paraId="0E8B6777" w14:textId="77777777" w:rsidR="000A7633" w:rsidRDefault="000A763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361774">
    <w:abstractNumId w:val="9"/>
  </w:num>
  <w:num w:numId="2" w16cid:durableId="1640257074">
    <w:abstractNumId w:val="7"/>
  </w:num>
  <w:num w:numId="3" w16cid:durableId="2091273568">
    <w:abstractNumId w:val="6"/>
  </w:num>
  <w:num w:numId="4" w16cid:durableId="727456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3213725">
    <w:abstractNumId w:val="8"/>
  </w:num>
  <w:num w:numId="6" w16cid:durableId="974531414">
    <w:abstractNumId w:val="10"/>
  </w:num>
  <w:num w:numId="7" w16cid:durableId="1613628617">
    <w:abstractNumId w:val="5"/>
  </w:num>
  <w:num w:numId="8" w16cid:durableId="101152838">
    <w:abstractNumId w:val="4"/>
  </w:num>
  <w:num w:numId="9" w16cid:durableId="2001470361">
    <w:abstractNumId w:val="3"/>
  </w:num>
  <w:num w:numId="10" w16cid:durableId="1826773271">
    <w:abstractNumId w:val="2"/>
  </w:num>
  <w:num w:numId="11" w16cid:durableId="1919368082">
    <w:abstractNumId w:val="1"/>
  </w:num>
  <w:num w:numId="12" w16cid:durableId="1397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B"/>
    <w:rsid w:val="00025E77"/>
    <w:rsid w:val="00027312"/>
    <w:rsid w:val="000645F2"/>
    <w:rsid w:val="00082F03"/>
    <w:rsid w:val="000835A0"/>
    <w:rsid w:val="000934A2"/>
    <w:rsid w:val="000A7633"/>
    <w:rsid w:val="000E6DFE"/>
    <w:rsid w:val="00140BE0"/>
    <w:rsid w:val="001478C7"/>
    <w:rsid w:val="001B0955"/>
    <w:rsid w:val="00227784"/>
    <w:rsid w:val="0023705D"/>
    <w:rsid w:val="00250A31"/>
    <w:rsid w:val="00251C13"/>
    <w:rsid w:val="00284A69"/>
    <w:rsid w:val="002922D0"/>
    <w:rsid w:val="003307FB"/>
    <w:rsid w:val="00340B03"/>
    <w:rsid w:val="0036044D"/>
    <w:rsid w:val="00380AE7"/>
    <w:rsid w:val="003A6943"/>
    <w:rsid w:val="00410BA2"/>
    <w:rsid w:val="00434074"/>
    <w:rsid w:val="00440653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57E6B"/>
    <w:rsid w:val="00860ADA"/>
    <w:rsid w:val="008968C4"/>
    <w:rsid w:val="008C6831"/>
    <w:rsid w:val="008D7C1C"/>
    <w:rsid w:val="0092291B"/>
    <w:rsid w:val="00932D92"/>
    <w:rsid w:val="0095272C"/>
    <w:rsid w:val="00972024"/>
    <w:rsid w:val="00990C09"/>
    <w:rsid w:val="009E0A9F"/>
    <w:rsid w:val="009F04D2"/>
    <w:rsid w:val="009F2BA7"/>
    <w:rsid w:val="009F6DA0"/>
    <w:rsid w:val="00A01182"/>
    <w:rsid w:val="00AD13CB"/>
    <w:rsid w:val="00AD3FD8"/>
    <w:rsid w:val="00AE6959"/>
    <w:rsid w:val="00B370A8"/>
    <w:rsid w:val="00B57FF7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079D7"/>
    <w:rsid w:val="00E154B5"/>
    <w:rsid w:val="00E232F0"/>
    <w:rsid w:val="00E52791"/>
    <w:rsid w:val="00E83195"/>
    <w:rsid w:val="00F00A4F"/>
    <w:rsid w:val="00F33CD8"/>
    <w:rsid w:val="00F7044E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44BF1A"/>
  <w15:chartTrackingRefBased/>
  <w15:docId w15:val="{018A9F0D-90CC-4712-843F-696B3D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ursera.org/account/accomplishments/specialization/certificate/XSMQXU9L2TF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8c06edf2-c988-45df-8542-5ab15a35d7a7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emy.com/certificate/UC-61fb4f66-885d-4713-860d-0f8e3838f37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ithub.com/DiegoJohnson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iegojohnson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725DDEB944F359EC1425668D0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9447-7E2C-4B11-B9BA-D4ED9B39751C}"/>
      </w:docPartPr>
      <w:docPartBody>
        <w:p w:rsidR="00246421" w:rsidRDefault="00000000">
          <w:pPr>
            <w:pStyle w:val="B75725DDEB944F359EC1425668D0E34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1E523D4EA8C04800B51FB781C5E2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6D4D-D94C-4C4E-92DE-57CA370788E2}"/>
      </w:docPartPr>
      <w:docPartBody>
        <w:p w:rsidR="00246421" w:rsidRDefault="00000000">
          <w:pPr>
            <w:pStyle w:val="1E523D4EA8C04800B51FB781C5E2D074"/>
          </w:pPr>
          <w:r w:rsidRPr="009D0878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246421"/>
    <w:rsid w:val="00AF775D"/>
    <w:rsid w:val="00CF41AA"/>
    <w:rsid w:val="00F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4E627C5354CB4ACD5CB4AFDEBB11A">
    <w:name w:val="DF24E627C5354CB4ACD5CB4AFDEBB11A"/>
    <w:rsid w:val="00246421"/>
  </w:style>
  <w:style w:type="paragraph" w:customStyle="1" w:styleId="CB35F2C862214F458580E122B52C8BD6">
    <w:name w:val="CB35F2C862214F458580E122B52C8BD6"/>
    <w:rsid w:val="00246421"/>
  </w:style>
  <w:style w:type="paragraph" w:customStyle="1" w:styleId="B75725DDEB944F359EC1425668D0E345">
    <w:name w:val="B75725DDEB944F359EC1425668D0E345"/>
  </w:style>
  <w:style w:type="paragraph" w:customStyle="1" w:styleId="1E523D4EA8C04800B51FB781C5E2D074">
    <w:name w:val="1E523D4EA8C04800B51FB781C5E2D074"/>
  </w:style>
  <w:style w:type="paragraph" w:customStyle="1" w:styleId="4A953835D59D4FCD9C180BC35F246E7B">
    <w:name w:val="4A953835D59D4FCD9C180BC35F246E7B"/>
  </w:style>
  <w:style w:type="paragraph" w:customStyle="1" w:styleId="C9BD7BD2A3BD4F02855DD698D2E619F3">
    <w:name w:val="C9BD7BD2A3BD4F02855DD698D2E619F3"/>
  </w:style>
  <w:style w:type="paragraph" w:customStyle="1" w:styleId="785241A5E5A14E51B1CBA9A3B84D5D3D">
    <w:name w:val="785241A5E5A14E51B1CBA9A3B84D5D3D"/>
  </w:style>
  <w:style w:type="paragraph" w:customStyle="1" w:styleId="696F9BF0267144E783C808F859FDC3FE">
    <w:name w:val="696F9BF0267144E783C808F859FDC3FE"/>
    <w:rsid w:val="00246421"/>
  </w:style>
  <w:style w:type="paragraph" w:customStyle="1" w:styleId="10FE488F320D4D609718E2E504056994">
    <w:name w:val="10FE488F320D4D609718E2E504056994"/>
    <w:rsid w:val="00246421"/>
  </w:style>
  <w:style w:type="paragraph" w:customStyle="1" w:styleId="38E0BCF2A7974167A7C594042E93A0EB">
    <w:name w:val="38E0BCF2A7974167A7C594042E93A0EB"/>
    <w:rsid w:val="00246421"/>
  </w:style>
  <w:style w:type="paragraph" w:customStyle="1" w:styleId="866C50C036F74811BED24B5B66BC5A61">
    <w:name w:val="866C50C036F74811BED24B5B66BC5A61"/>
    <w:rsid w:val="00246421"/>
  </w:style>
  <w:style w:type="paragraph" w:customStyle="1" w:styleId="1B5B1F2490A44F87964F5BC67C8F2A5A">
    <w:name w:val="1B5B1F2490A44F87964F5BC67C8F2A5A"/>
    <w:rsid w:val="00246421"/>
  </w:style>
  <w:style w:type="paragraph" w:customStyle="1" w:styleId="ADA99F43A5E1454D8D4D5CEC841230D9">
    <w:name w:val="ADA99F43A5E1454D8D4D5CEC841230D9"/>
    <w:rsid w:val="00246421"/>
  </w:style>
  <w:style w:type="paragraph" w:customStyle="1" w:styleId="ECC071DFD656411DBCF9221DA4FB085F">
    <w:name w:val="ECC071DFD656411DBCF9221DA4FB085F"/>
    <w:rsid w:val="00246421"/>
  </w:style>
  <w:style w:type="paragraph" w:customStyle="1" w:styleId="979E74EBCFC34564A21F7AA894A0C6A7">
    <w:name w:val="979E74EBCFC34564A21F7AA894A0C6A7"/>
    <w:rsid w:val="00246421"/>
  </w:style>
  <w:style w:type="paragraph" w:customStyle="1" w:styleId="2FA793836EF440D28C3A21834DBF6C84">
    <w:name w:val="2FA793836EF440D28C3A21834DBF6C84"/>
    <w:rsid w:val="00246421"/>
  </w:style>
  <w:style w:type="character" w:styleId="Emphasis">
    <w:name w:val="Emphasis"/>
    <w:basedOn w:val="DefaultParagraphFont"/>
    <w:uiPriority w:val="20"/>
    <w:qFormat/>
    <w:rsid w:val="00AF775D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Lima, Peru</CompanyAddress>
  <CompanyPhone>+51 961 460 601</CompanyPhone>
  <CompanyFax/>
  <CompanyEmail>diegojohnson46@gmail.com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12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Johnson Ludeña</dc:creator>
  <cp:keywords>linkedin.com/in/diegojohnsonl</cp:keywords>
  <dc:description/>
  <cp:lastModifiedBy>u201714835 (Johnson Ludeña, Diego Anibal)</cp:lastModifiedBy>
  <cp:revision>4</cp:revision>
  <cp:lastPrinted>2023-08-14T19:54:00Z</cp:lastPrinted>
  <dcterms:created xsi:type="dcterms:W3CDTF">2023-08-14T19:33:00Z</dcterms:created>
  <dcterms:modified xsi:type="dcterms:W3CDTF">2023-08-14T19:56:00Z</dcterms:modified>
  <cp:category/>
  <cp:contentStatus>github.com/DiegoJohnsonL</cp:contentStatus>
</cp:coreProperties>
</file>