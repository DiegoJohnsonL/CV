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962"/>
        <w:gridCol w:w="4064"/>
      </w:tblGrid>
      <w:tr w:rsidR="00D92B95" w:rsidRPr="00F829A1" w14:paraId="39DDA399" w14:textId="77777777" w:rsidTr="00284A69">
        <w:tc>
          <w:tcPr>
            <w:tcW w:w="4962" w:type="dxa"/>
            <w:vAlign w:val="bottom"/>
          </w:tcPr>
          <w:p w14:paraId="7539A5B2" w14:textId="77777777" w:rsidR="00284A69" w:rsidRPr="00F829A1" w:rsidRDefault="003307FB" w:rsidP="00C84833">
            <w:pPr>
              <w:pStyle w:val="Title"/>
              <w:rPr>
                <w:lang w:val="en-US"/>
              </w:rPr>
            </w:pPr>
            <w:r w:rsidRPr="00F829A1">
              <w:rPr>
                <w:lang w:val="en-US"/>
              </w:rPr>
              <w:t>Diego</w:t>
            </w:r>
            <w:r w:rsidR="00284A69" w:rsidRPr="00F829A1">
              <w:rPr>
                <w:lang w:val="en-US"/>
              </w:rPr>
              <w:t xml:space="preserve"> J</w:t>
            </w:r>
            <w:r w:rsidRPr="00F829A1">
              <w:rPr>
                <w:lang w:val="en-US"/>
              </w:rPr>
              <w:t>ohnson Ludeña</w:t>
            </w:r>
          </w:p>
          <w:p w14:paraId="3DE47144" w14:textId="7DF367BC" w:rsidR="00284A69" w:rsidRPr="00F829A1" w:rsidRDefault="00284A69" w:rsidP="00284A69">
            <w:pPr>
              <w:pStyle w:val="Heading4"/>
              <w:rPr>
                <w:i w:val="0"/>
                <w:iCs w:val="0"/>
                <w:lang w:val="en-US"/>
              </w:rPr>
            </w:pPr>
            <w:r w:rsidRPr="00F829A1">
              <w:rPr>
                <w:i w:val="0"/>
                <w:iCs w:val="0"/>
                <w:lang w:val="en-US"/>
              </w:rPr>
              <w:t xml:space="preserve">Software Engineer | Full Stack Developer </w:t>
            </w:r>
          </w:p>
        </w:tc>
        <w:tc>
          <w:tcPr>
            <w:tcW w:w="4064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673"/>
              <w:gridCol w:w="391"/>
            </w:tblGrid>
            <w:tr w:rsidR="00932D92" w:rsidRPr="00F829A1" w14:paraId="1EA1ECBB" w14:textId="77777777" w:rsidTr="00843851">
              <w:tc>
                <w:tcPr>
                  <w:tcW w:w="367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FDA1B36" w14:textId="570F97FF" w:rsidR="004E2970" w:rsidRPr="00F829A1" w:rsidRDefault="00000000" w:rsidP="004E2970">
                  <w:pPr>
                    <w:pStyle w:val="Informacindecontacto"/>
                    <w:rPr>
                      <w:lang w:val="es-PE"/>
                    </w:rPr>
                  </w:pPr>
                  <w:sdt>
                    <w:sdtPr>
                      <w:rPr>
                        <w:lang w:val="es-PE"/>
                      </w:rPr>
                      <w:alias w:val="Escriba la dirección:"/>
                      <w:tag w:val="Escriba la dirección:"/>
                      <w:id w:val="966779368"/>
                      <w:placeholder>
                        <w:docPart w:val="B75725DDEB944F359EC1425668D0E34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3307FB" w:rsidRPr="00F829A1">
                        <w:rPr>
                          <w:lang w:val="es-PE"/>
                        </w:rPr>
                        <w:t>Lima, Peru</w:t>
                      </w:r>
                    </w:sdtContent>
                  </w:sdt>
                </w:p>
              </w:tc>
              <w:tc>
                <w:tcPr>
                  <w:tcW w:w="391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D52DAD4" w14:textId="77777777" w:rsidR="00932D92" w:rsidRPr="00F829A1" w:rsidRDefault="00932D92" w:rsidP="00932D92">
                  <w:pPr>
                    <w:pStyle w:val="Iconos"/>
                    <w:rPr>
                      <w:lang w:val="es-PE"/>
                    </w:rPr>
                  </w:pPr>
                  <w:r w:rsidRPr="00F829A1">
                    <w:rPr>
                      <w:noProof/>
                      <w:lang w:val="es-PE" w:eastAsia="es-ES"/>
                    </w:rPr>
                    <mc:AlternateContent>
                      <mc:Choice Requires="wps">
                        <w:drawing>
                          <wp:inline distT="0" distB="0" distL="0" distR="0" wp14:anchorId="02FE5ACF" wp14:editId="72EE7623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2DC5697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F829A1" w14:paraId="7C2D5D32" w14:textId="77777777" w:rsidTr="00843851">
              <w:sdt>
                <w:sdtPr>
                  <w:rPr>
                    <w:lang w:val="es-PE"/>
                  </w:rPr>
                  <w:alias w:val="Escriba el teléfono:"/>
                  <w:tag w:val="Escriba el teléfono:"/>
                  <w:id w:val="-1849400302"/>
                  <w:placeholder>
                    <w:docPart w:val="1E523D4EA8C04800B51FB781C5E2D07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673" w:type="dxa"/>
                      <w:tcMar>
                        <w:left w:w="720" w:type="dxa"/>
                        <w:right w:w="29" w:type="dxa"/>
                      </w:tcMar>
                    </w:tcPr>
                    <w:p w14:paraId="45038332" w14:textId="1420596D" w:rsidR="00932D92" w:rsidRPr="00F829A1" w:rsidRDefault="003307FB" w:rsidP="00932D92">
                      <w:pPr>
                        <w:pStyle w:val="Informacindecontacto"/>
                        <w:rPr>
                          <w:lang w:val="es-PE"/>
                        </w:rPr>
                      </w:pPr>
                      <w:r w:rsidRPr="00F829A1">
                        <w:rPr>
                          <w:lang w:val="es-PE"/>
                        </w:rPr>
                        <w:t>+51 961 460 601</w:t>
                      </w:r>
                    </w:p>
                  </w:tc>
                </w:sdtContent>
              </w:sdt>
              <w:tc>
                <w:tcPr>
                  <w:tcW w:w="391" w:type="dxa"/>
                  <w:tcMar>
                    <w:left w:w="0" w:type="dxa"/>
                    <w:right w:w="0" w:type="dxa"/>
                  </w:tcMar>
                </w:tcPr>
                <w:p w14:paraId="32CCF706" w14:textId="77777777" w:rsidR="00932D92" w:rsidRPr="00F829A1" w:rsidRDefault="00932D92" w:rsidP="00932D92">
                  <w:pPr>
                    <w:pStyle w:val="Iconos"/>
                    <w:rPr>
                      <w:lang w:val="es-PE"/>
                    </w:rPr>
                  </w:pPr>
                  <w:r w:rsidRPr="00F829A1">
                    <w:rPr>
                      <w:noProof/>
                      <w:lang w:val="es-PE" w:eastAsia="es-ES"/>
                    </w:rPr>
                    <mc:AlternateContent>
                      <mc:Choice Requires="wps">
                        <w:drawing>
                          <wp:inline distT="0" distB="0" distL="0" distR="0" wp14:anchorId="41370CBC" wp14:editId="77F067FA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E752E8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43851" w:rsidRPr="00F829A1" w14:paraId="4BA6DA12" w14:textId="77777777" w:rsidTr="00843851">
              <w:tc>
                <w:tcPr>
                  <w:tcW w:w="3673" w:type="dxa"/>
                  <w:tcMar>
                    <w:left w:w="720" w:type="dxa"/>
                    <w:right w:w="29" w:type="dxa"/>
                  </w:tcMar>
                </w:tcPr>
                <w:p w14:paraId="735D33F5" w14:textId="4311921A" w:rsidR="00843851" w:rsidRPr="00F829A1" w:rsidRDefault="00000000" w:rsidP="00843851">
                  <w:pPr>
                    <w:pStyle w:val="Informacindecontacto"/>
                    <w:rPr>
                      <w:lang w:val="es-PE"/>
                    </w:rPr>
                  </w:pPr>
                  <w:hyperlink r:id="rId9" w:history="1">
                    <w:r w:rsidR="00843851" w:rsidRPr="00140BE0">
                      <w:rPr>
                        <w:rStyle w:val="Hyperlink"/>
                        <w:lang w:val="en-US"/>
                      </w:rPr>
                      <w:t>diegojohnson46@gmail.com</w:t>
                    </w:r>
                  </w:hyperlink>
                </w:p>
              </w:tc>
              <w:tc>
                <w:tcPr>
                  <w:tcW w:w="391" w:type="dxa"/>
                  <w:tcMar>
                    <w:left w:w="0" w:type="dxa"/>
                    <w:right w:w="0" w:type="dxa"/>
                  </w:tcMar>
                </w:tcPr>
                <w:p w14:paraId="599F3450" w14:textId="7E55ED95" w:rsidR="00843851" w:rsidRPr="00F829A1" w:rsidRDefault="00843851" w:rsidP="00843851">
                  <w:pPr>
                    <w:pStyle w:val="Iconos"/>
                    <w:rPr>
                      <w:lang w:val="es-PE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4188628B" wp14:editId="28393A40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1E9867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43851" w:rsidRPr="00F829A1" w14:paraId="4EDAAE76" w14:textId="77777777" w:rsidTr="00843851">
              <w:tc>
                <w:tcPr>
                  <w:tcW w:w="3673" w:type="dxa"/>
                  <w:tcMar>
                    <w:left w:w="720" w:type="dxa"/>
                    <w:right w:w="29" w:type="dxa"/>
                  </w:tcMar>
                </w:tcPr>
                <w:p w14:paraId="5B08CBCA" w14:textId="5FAA12F3" w:rsidR="00843851" w:rsidRPr="00F829A1" w:rsidRDefault="00000000" w:rsidP="00843851">
                  <w:pPr>
                    <w:pStyle w:val="Informacindecontacto"/>
                    <w:rPr>
                      <w:lang w:val="es-PE"/>
                    </w:rPr>
                  </w:pPr>
                  <w:hyperlink r:id="rId10" w:history="1">
                    <w:r w:rsidR="00843851">
                      <w:rPr>
                        <w:rStyle w:val="Hyperlink"/>
                      </w:rPr>
                      <w:t>linkedin.com/in/diegojohnsonl</w:t>
                    </w:r>
                  </w:hyperlink>
                </w:p>
              </w:tc>
              <w:tc>
                <w:tcPr>
                  <w:tcW w:w="391" w:type="dxa"/>
                  <w:tcMar>
                    <w:left w:w="0" w:type="dxa"/>
                    <w:right w:w="0" w:type="dxa"/>
                  </w:tcMar>
                </w:tcPr>
                <w:p w14:paraId="7B7EE9C2" w14:textId="6AD4CD89" w:rsidR="00843851" w:rsidRPr="00F829A1" w:rsidRDefault="00843851" w:rsidP="00843851">
                  <w:pPr>
                    <w:pStyle w:val="Iconos"/>
                    <w:rPr>
                      <w:lang w:val="es-PE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00DDF237" wp14:editId="5DA1DBC1">
                            <wp:extent cx="109728" cy="109728"/>
                            <wp:effectExtent l="0" t="0" r="5080" b="5080"/>
                            <wp:docPr id="56" name="Icono de LinkedIn" descr="Icono de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A181C0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843851" w:rsidRPr="00F829A1" w14:paraId="36B2390F" w14:textId="77777777" w:rsidTr="00843851">
              <w:tc>
                <w:tcPr>
                  <w:tcW w:w="3673" w:type="dxa"/>
                  <w:tcMar>
                    <w:left w:w="720" w:type="dxa"/>
                    <w:right w:w="29" w:type="dxa"/>
                  </w:tcMar>
                </w:tcPr>
                <w:p w14:paraId="3663CFCA" w14:textId="1753EFC4" w:rsidR="00843851" w:rsidRPr="00F829A1" w:rsidRDefault="00000000" w:rsidP="00843851">
                  <w:pPr>
                    <w:pStyle w:val="Informacindecontacto"/>
                    <w:rPr>
                      <w:lang w:val="es-PE"/>
                    </w:rPr>
                  </w:pPr>
                  <w:hyperlink r:id="rId11" w:history="1">
                    <w:r w:rsidR="00843851">
                      <w:rPr>
                        <w:rStyle w:val="Hyperlink"/>
                      </w:rPr>
                      <w:t>github.com/DiegoJohnsonL</w:t>
                    </w:r>
                  </w:hyperlink>
                </w:p>
              </w:tc>
              <w:tc>
                <w:tcPr>
                  <w:tcW w:w="391" w:type="dxa"/>
                  <w:tcMar>
                    <w:left w:w="0" w:type="dxa"/>
                    <w:right w:w="0" w:type="dxa"/>
                  </w:tcMar>
                </w:tcPr>
                <w:p w14:paraId="2E2759F1" w14:textId="547D32F7" w:rsidR="00843851" w:rsidRPr="00F829A1" w:rsidRDefault="00843851" w:rsidP="00843851">
                  <w:pPr>
                    <w:pStyle w:val="Iconos"/>
                    <w:rPr>
                      <w:lang w:val="es-PE"/>
                    </w:rPr>
                  </w:pPr>
                  <w:r w:rsidRPr="00AE6959">
                    <w:rPr>
                      <w:noProof/>
                      <w:lang w:val="en-US" w:eastAsia="es-ES"/>
                    </w:rPr>
                    <mc:AlternateContent>
                      <mc:Choice Requires="wps">
                        <w:drawing>
                          <wp:inline distT="0" distB="0" distL="0" distR="0" wp14:anchorId="621906F8" wp14:editId="752D3EBE">
                            <wp:extent cx="118872" cy="118872"/>
                            <wp:effectExtent l="0" t="0" r="0" b="0"/>
                            <wp:docPr id="57" name="Icono de sitio web" descr="Icono de Twitter/Blog/Carter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43A238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E43CB5D" w14:textId="77777777" w:rsidR="00D92B95" w:rsidRPr="00F829A1" w:rsidRDefault="00D92B95" w:rsidP="009D3336">
            <w:pPr>
              <w:pStyle w:val="Header"/>
              <w:rPr>
                <w:lang w:val="es-PE"/>
              </w:rPr>
            </w:pPr>
          </w:p>
        </w:tc>
      </w:tr>
    </w:tbl>
    <w:p w14:paraId="06DA0551" w14:textId="1C0CAF01" w:rsidR="00C43D65" w:rsidRPr="00F829A1" w:rsidRDefault="001768D7" w:rsidP="00F7044E">
      <w:pPr>
        <w:rPr>
          <w:lang w:val="es-PE"/>
        </w:rPr>
      </w:pPr>
      <w:r w:rsidRPr="00F829A1">
        <w:rPr>
          <w:lang w:val="es-PE"/>
        </w:rPr>
        <w:t>Apasionado y conocedor Ingeniero de Software con 4 años de experiencia desarrollando aplicaciones. Capaz de autogestionarse de manera efectiva en proyectos independientes, así como colaborar como parte de un equipo productivo.</w:t>
      </w:r>
    </w:p>
    <w:p w14:paraId="750ABB01" w14:textId="2B987930" w:rsidR="00AD13CB" w:rsidRPr="00F829A1" w:rsidRDefault="002909C3" w:rsidP="00AD13CB">
      <w:pPr>
        <w:pStyle w:val="Heading1"/>
        <w:rPr>
          <w:lang w:val="es-PE"/>
        </w:rPr>
      </w:pPr>
      <w:r>
        <w:rPr>
          <w:lang w:val="es-PE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9026"/>
      </w:tblGrid>
      <w:tr w:rsidR="00F7044E" w:rsidRPr="00F829A1" w14:paraId="319B3C6E" w14:textId="77777777" w:rsidTr="00F7044E">
        <w:trPr>
          <w:trHeight w:val="851"/>
        </w:trPr>
        <w:tc>
          <w:tcPr>
            <w:tcW w:w="9093" w:type="dxa"/>
          </w:tcPr>
          <w:p w14:paraId="37B5199D" w14:textId="729472D8" w:rsidR="00F7044E" w:rsidRPr="005E340E" w:rsidRDefault="00F7044E" w:rsidP="00BC7376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5E340E">
              <w:rPr>
                <w:b/>
                <w:bCs/>
                <w:lang w:val="en-US"/>
              </w:rPr>
              <w:t xml:space="preserve">BACK-END DEVELOPMENT | </w:t>
            </w:r>
            <w:r w:rsidRPr="005E340E">
              <w:rPr>
                <w:lang w:val="en-US"/>
              </w:rPr>
              <w:t xml:space="preserve">Java </w:t>
            </w:r>
            <w:r w:rsidRPr="005E340E">
              <w:rPr>
                <w:rFonts w:cstheme="minorHAnsi"/>
                <w:lang w:val="en-US"/>
              </w:rPr>
              <w:t xml:space="preserve">• </w:t>
            </w:r>
            <w:r w:rsidRPr="005E340E">
              <w:rPr>
                <w:rFonts w:ascii="Calibri" w:hAnsi="Calibri" w:cs="Calibri"/>
                <w:lang w:val="en-US"/>
              </w:rPr>
              <w:t>Spring • Scala • NodeJS • NestJS</w:t>
            </w:r>
            <w:r w:rsidRPr="005E340E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  <w:p w14:paraId="2F42F66E" w14:textId="33968841" w:rsidR="00F7044E" w:rsidRPr="00F12FBC" w:rsidRDefault="00F7044E" w:rsidP="009E0A9F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F12FBC">
              <w:rPr>
                <w:b/>
                <w:bCs/>
                <w:lang w:val="en-US"/>
              </w:rPr>
              <w:t>FRONT-END DEVELOPMENT |</w:t>
            </w:r>
            <w:r w:rsidR="009E0A9F" w:rsidRPr="00F12FBC">
              <w:rPr>
                <w:b/>
                <w:bCs/>
                <w:lang w:val="en-US"/>
              </w:rPr>
              <w:t xml:space="preserve"> </w:t>
            </w:r>
            <w:r w:rsidR="009E0A9F" w:rsidRPr="00F12FBC">
              <w:rPr>
                <w:lang w:val="en-US"/>
              </w:rPr>
              <w:t xml:space="preserve">ReactJS </w:t>
            </w:r>
            <w:r w:rsidR="009E0A9F" w:rsidRPr="00F12FBC">
              <w:rPr>
                <w:rFonts w:cstheme="minorHAnsi"/>
                <w:lang w:val="en-US"/>
              </w:rPr>
              <w:t>• JavaScript • Angular • Flutter • Bootstrap • HTML • CSS</w:t>
            </w:r>
            <w:r w:rsidR="009E0A9F" w:rsidRPr="00F12FBC">
              <w:rPr>
                <w:lang w:val="en-US"/>
              </w:rPr>
              <w:t xml:space="preserve"> </w:t>
            </w:r>
          </w:p>
          <w:p w14:paraId="681F3944" w14:textId="27665D96" w:rsidR="00F7044E" w:rsidRPr="00F829A1" w:rsidRDefault="00F7044E" w:rsidP="00BC7376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s-PE"/>
              </w:rPr>
            </w:pPr>
            <w:r w:rsidRPr="00F829A1">
              <w:rPr>
                <w:b/>
                <w:bCs/>
                <w:lang w:val="es-PE"/>
              </w:rPr>
              <w:t xml:space="preserve">SOFT SKILLS | </w:t>
            </w:r>
            <w:r w:rsidR="00381E45" w:rsidRPr="00F829A1">
              <w:rPr>
                <w:rFonts w:cstheme="minorHAnsi"/>
                <w:lang w:val="es-PE"/>
              </w:rPr>
              <w:t>Comunicación</w:t>
            </w:r>
            <w:r w:rsidRPr="00F829A1">
              <w:rPr>
                <w:rFonts w:cstheme="minorHAnsi"/>
                <w:lang w:val="es-PE"/>
              </w:rPr>
              <w:t xml:space="preserve"> • </w:t>
            </w:r>
            <w:r w:rsidR="00381E45" w:rsidRPr="00F829A1">
              <w:rPr>
                <w:rFonts w:cstheme="minorHAnsi"/>
                <w:lang w:val="es-PE"/>
              </w:rPr>
              <w:t>Pensamiento Critico</w:t>
            </w:r>
          </w:p>
          <w:p w14:paraId="43F7ECB5" w14:textId="77777777" w:rsidR="00284A69" w:rsidRPr="00F12FBC" w:rsidRDefault="009E0A9F" w:rsidP="00284A69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F12FBC">
              <w:rPr>
                <w:b/>
                <w:bCs/>
                <w:lang w:val="en-US"/>
              </w:rPr>
              <w:t xml:space="preserve">TOOLS | </w:t>
            </w:r>
            <w:r w:rsidRPr="00F12FBC">
              <w:rPr>
                <w:lang w:val="en-US"/>
              </w:rPr>
              <w:t xml:space="preserve">Git </w:t>
            </w:r>
            <w:r w:rsidRPr="00F12FBC">
              <w:rPr>
                <w:rFonts w:cstheme="minorHAnsi"/>
                <w:lang w:val="en-US"/>
              </w:rPr>
              <w:t>•</w:t>
            </w:r>
            <w:r w:rsidRPr="00F12FBC">
              <w:rPr>
                <w:lang w:val="en-US"/>
              </w:rPr>
              <w:t xml:space="preserve"> Docker </w:t>
            </w:r>
            <w:r w:rsidRPr="00F12FBC">
              <w:rPr>
                <w:rFonts w:cstheme="minorHAnsi"/>
                <w:lang w:val="en-US"/>
              </w:rPr>
              <w:t xml:space="preserve">• SQL/NoSQL Data Base </w:t>
            </w:r>
          </w:p>
          <w:p w14:paraId="39A46671" w14:textId="0D72E1EE" w:rsidR="008C6831" w:rsidRPr="00F829A1" w:rsidRDefault="00F829A1" w:rsidP="00284A69">
            <w:pPr>
              <w:pStyle w:val="ListBullet"/>
              <w:numPr>
                <w:ilvl w:val="0"/>
                <w:numId w:val="4"/>
              </w:numPr>
              <w:rPr>
                <w:b/>
                <w:bCs/>
                <w:lang w:val="es-PE"/>
              </w:rPr>
            </w:pPr>
            <w:r w:rsidRPr="00F829A1">
              <w:rPr>
                <w:b/>
                <w:bCs/>
                <w:lang w:val="es-PE"/>
              </w:rPr>
              <w:t>IDIOMAS</w:t>
            </w:r>
            <w:r w:rsidR="008C6831" w:rsidRPr="00F829A1">
              <w:rPr>
                <w:b/>
                <w:bCs/>
                <w:lang w:val="es-PE"/>
              </w:rPr>
              <w:t xml:space="preserve"> |</w:t>
            </w:r>
            <w:r>
              <w:rPr>
                <w:b/>
                <w:bCs/>
                <w:lang w:val="es-PE"/>
              </w:rPr>
              <w:t xml:space="preserve"> </w:t>
            </w:r>
            <w:r w:rsidR="00381E45" w:rsidRPr="00F829A1">
              <w:rPr>
                <w:lang w:val="es-PE"/>
              </w:rPr>
              <w:t>Español</w:t>
            </w:r>
            <w:r w:rsidR="008C6831" w:rsidRPr="00F829A1">
              <w:rPr>
                <w:lang w:val="es-PE"/>
              </w:rPr>
              <w:t xml:space="preserve"> </w:t>
            </w:r>
            <w:r w:rsidR="00381E45" w:rsidRPr="00F829A1">
              <w:rPr>
                <w:lang w:val="es-PE"/>
              </w:rPr>
              <w:t>nativo</w:t>
            </w:r>
            <w:r w:rsidR="008C6831" w:rsidRPr="00F829A1">
              <w:rPr>
                <w:lang w:val="es-PE"/>
              </w:rPr>
              <w:t xml:space="preserve"> </w:t>
            </w:r>
            <w:r w:rsidR="008C6831" w:rsidRPr="00F829A1">
              <w:rPr>
                <w:rFonts w:cstheme="minorHAnsi"/>
                <w:lang w:val="es-PE"/>
              </w:rPr>
              <w:t xml:space="preserve">• </w:t>
            </w:r>
            <w:r w:rsidR="00381E45" w:rsidRPr="00F829A1">
              <w:rPr>
                <w:rFonts w:cstheme="minorHAnsi"/>
                <w:lang w:val="es-PE"/>
              </w:rPr>
              <w:t>Ingles</w:t>
            </w:r>
            <w:r w:rsidR="008C6831" w:rsidRPr="00F829A1">
              <w:rPr>
                <w:rFonts w:cstheme="minorHAnsi"/>
                <w:lang w:val="es-PE"/>
              </w:rPr>
              <w:t xml:space="preserve"> </w:t>
            </w:r>
            <w:r w:rsidR="001D71D5" w:rsidRPr="00F829A1">
              <w:rPr>
                <w:rFonts w:cstheme="minorHAnsi"/>
                <w:lang w:val="es-PE"/>
              </w:rPr>
              <w:t>fluido</w:t>
            </w:r>
          </w:p>
        </w:tc>
      </w:tr>
    </w:tbl>
    <w:p w14:paraId="2B6A28B2" w14:textId="260309BE" w:rsidR="005B1D68" w:rsidRPr="00F829A1" w:rsidRDefault="00F829A1" w:rsidP="004937AE">
      <w:pPr>
        <w:pStyle w:val="Heading1"/>
        <w:rPr>
          <w:lang w:val="es-PE"/>
        </w:rPr>
      </w:pPr>
      <w:r w:rsidRPr="00F829A1">
        <w:rPr>
          <w:lang w:val="es-PE"/>
        </w:rPr>
        <w:t>Experiencia</w:t>
      </w:r>
    </w:p>
    <w:p w14:paraId="22A7FB40" w14:textId="1FFB4EA9" w:rsidR="0023705D" w:rsidRPr="00F829A1" w:rsidRDefault="00F829A1" w:rsidP="00D413F9">
      <w:pPr>
        <w:pStyle w:val="Heading3"/>
        <w:rPr>
          <w:lang w:val="es-PE"/>
        </w:rPr>
      </w:pPr>
      <w:r w:rsidRPr="00F829A1">
        <w:rPr>
          <w:lang w:val="es-PE"/>
        </w:rPr>
        <w:t>Marzo</w:t>
      </w:r>
      <w:r w:rsidR="00284A69" w:rsidRPr="00F829A1">
        <w:rPr>
          <w:lang w:val="es-PE"/>
        </w:rPr>
        <w:t xml:space="preserve"> 2022</w:t>
      </w:r>
      <w:r w:rsidR="00D413F9" w:rsidRPr="00F829A1">
        <w:rPr>
          <w:lang w:val="es-PE" w:bidi="es-ES"/>
        </w:rPr>
        <w:t xml:space="preserve"> –</w:t>
      </w:r>
      <w:r w:rsidR="00284A69" w:rsidRPr="00F829A1">
        <w:rPr>
          <w:lang w:val="es-PE" w:bidi="es-ES"/>
        </w:rPr>
        <w:t xml:space="preserve"> </w:t>
      </w:r>
      <w:r w:rsidRPr="00F829A1">
        <w:rPr>
          <w:lang w:val="es-PE"/>
        </w:rPr>
        <w:t xml:space="preserve">Marzo </w:t>
      </w:r>
      <w:r w:rsidR="00284A69" w:rsidRPr="00F829A1">
        <w:rPr>
          <w:lang w:val="es-PE"/>
        </w:rPr>
        <w:t>2023</w:t>
      </w:r>
    </w:p>
    <w:p w14:paraId="215E7DC6" w14:textId="46B3D09F" w:rsidR="0023705D" w:rsidRPr="00F829A1" w:rsidRDefault="00284A69" w:rsidP="00513EFC">
      <w:pPr>
        <w:pStyle w:val="Heading2"/>
        <w:rPr>
          <w:sz w:val="28"/>
          <w:szCs w:val="24"/>
          <w:lang w:val="es-PE"/>
        </w:rPr>
      </w:pPr>
      <w:r w:rsidRPr="00F829A1">
        <w:rPr>
          <w:sz w:val="28"/>
          <w:szCs w:val="24"/>
          <w:lang w:val="es-PE"/>
        </w:rPr>
        <w:t>Software Engineer</w:t>
      </w:r>
      <w:r w:rsidR="0095272C" w:rsidRPr="00F829A1">
        <w:rPr>
          <w:sz w:val="28"/>
          <w:szCs w:val="24"/>
          <w:lang w:val="es-PE" w:bidi="es-ES"/>
        </w:rPr>
        <w:t xml:space="preserve"> / </w:t>
      </w:r>
      <w:r w:rsidRPr="00F829A1">
        <w:rPr>
          <w:rStyle w:val="Emphasis"/>
          <w:sz w:val="28"/>
          <w:szCs w:val="24"/>
          <w:lang w:val="es-PE"/>
        </w:rPr>
        <w:t>Remote Technology Inc, Lima, Peru</w:t>
      </w:r>
    </w:p>
    <w:p w14:paraId="464E456A" w14:textId="77777777" w:rsidR="00F829A1" w:rsidRPr="00F829A1" w:rsidRDefault="00F829A1" w:rsidP="00E079D7">
      <w:pPr>
        <w:pStyle w:val="ListBullet"/>
        <w:rPr>
          <w:lang w:val="es-PE"/>
        </w:rPr>
      </w:pPr>
      <w:r w:rsidRPr="00F829A1">
        <w:rPr>
          <w:lang w:val="es-PE"/>
        </w:rPr>
        <w:t>Migración del backend a una arquitectura de microservicios</w:t>
      </w:r>
    </w:p>
    <w:p w14:paraId="34C0380C" w14:textId="77777777" w:rsidR="00F829A1" w:rsidRPr="00F829A1" w:rsidRDefault="00F829A1" w:rsidP="00E079D7">
      <w:pPr>
        <w:pStyle w:val="ListBullet"/>
        <w:rPr>
          <w:lang w:val="es-PE"/>
        </w:rPr>
      </w:pPr>
      <w:r w:rsidRPr="00F829A1">
        <w:rPr>
          <w:lang w:val="es-PE"/>
        </w:rPr>
        <w:t>Migración de la aplicación móvil de Android de Java a Kotlin</w:t>
      </w:r>
    </w:p>
    <w:p w14:paraId="5C8074D6" w14:textId="0F7F57E9" w:rsidR="00E079D7" w:rsidRPr="00F829A1" w:rsidRDefault="00F829A1" w:rsidP="00E079D7">
      <w:pPr>
        <w:pStyle w:val="ListBullet"/>
        <w:rPr>
          <w:lang w:val="es-PE"/>
        </w:rPr>
      </w:pPr>
      <w:r w:rsidRPr="00F829A1">
        <w:rPr>
          <w:lang w:val="es-PE"/>
        </w:rPr>
        <w:t>Implementación de la arquitectura MVVM en la aplicación móvil de Android</w:t>
      </w:r>
    </w:p>
    <w:p w14:paraId="16AC88FB" w14:textId="6A4BA2E9" w:rsidR="00E079D7" w:rsidRPr="00F829A1" w:rsidRDefault="00F829A1" w:rsidP="00E079D7">
      <w:pPr>
        <w:pStyle w:val="ListBullet"/>
        <w:rPr>
          <w:lang w:val="es-PE"/>
        </w:rPr>
      </w:pPr>
      <w:r w:rsidRPr="00F829A1">
        <w:rPr>
          <w:lang w:val="es-PE"/>
        </w:rPr>
        <w:t xml:space="preserve">Implementación de un sistema de </w:t>
      </w:r>
      <w:r w:rsidR="00F12FBC">
        <w:rPr>
          <w:lang w:val="es-PE"/>
        </w:rPr>
        <w:t>logging</w:t>
      </w:r>
      <w:r w:rsidRPr="00F829A1">
        <w:rPr>
          <w:lang w:val="es-PE"/>
        </w:rPr>
        <w:t xml:space="preserve"> centralizado para los microservicios del backend</w:t>
      </w:r>
    </w:p>
    <w:p w14:paraId="0BC02798" w14:textId="6584C4D8" w:rsidR="00F829A1" w:rsidRPr="00F829A1" w:rsidRDefault="00F829A1" w:rsidP="00E079D7">
      <w:pPr>
        <w:pStyle w:val="ListBullet"/>
        <w:rPr>
          <w:lang w:val="es-PE"/>
        </w:rPr>
      </w:pPr>
      <w:r w:rsidRPr="00F829A1">
        <w:rPr>
          <w:lang w:val="es-PE"/>
        </w:rPr>
        <w:t xml:space="preserve">Desarrollo de la </w:t>
      </w:r>
      <w:r w:rsidR="00F12FBC">
        <w:rPr>
          <w:lang w:val="es-PE"/>
        </w:rPr>
        <w:t xml:space="preserve">web app </w:t>
      </w:r>
      <w:r w:rsidRPr="00F829A1">
        <w:rPr>
          <w:lang w:val="es-PE"/>
        </w:rPr>
        <w:t>para la aplicación de la empresa</w:t>
      </w:r>
    </w:p>
    <w:p w14:paraId="4151FB3E" w14:textId="01D1AC56" w:rsidR="00E079D7" w:rsidRPr="00F829A1" w:rsidRDefault="00F829A1" w:rsidP="00F829A1">
      <w:pPr>
        <w:pStyle w:val="ListBullet"/>
        <w:rPr>
          <w:lang w:val="es-PE"/>
        </w:rPr>
      </w:pPr>
      <w:r w:rsidRPr="00F829A1">
        <w:rPr>
          <w:lang w:val="es-PE"/>
        </w:rPr>
        <w:t>Mantenimiento e implementación de funcionalidades tanto en la aplicación de Android como en los microservicios del backend</w:t>
      </w:r>
    </w:p>
    <w:p w14:paraId="5F3B1AE3" w14:textId="7137CB9F" w:rsidR="0070237E" w:rsidRPr="00F829A1" w:rsidRDefault="00F829A1" w:rsidP="00725CB5">
      <w:pPr>
        <w:pStyle w:val="Heading1"/>
        <w:rPr>
          <w:lang w:val="es-PE"/>
        </w:rPr>
      </w:pPr>
      <w:r w:rsidRPr="00F829A1">
        <w:rPr>
          <w:lang w:val="es-PE"/>
        </w:rPr>
        <w:t>Educación</w:t>
      </w:r>
    </w:p>
    <w:p w14:paraId="79836787" w14:textId="05668588" w:rsidR="0070237E" w:rsidRPr="00F829A1" w:rsidRDefault="00AE6959" w:rsidP="0070237E">
      <w:pPr>
        <w:pStyle w:val="Heading3"/>
        <w:rPr>
          <w:sz w:val="20"/>
          <w:szCs w:val="22"/>
          <w:lang w:val="es-PE"/>
        </w:rPr>
      </w:pPr>
      <w:r w:rsidRPr="00F829A1">
        <w:rPr>
          <w:sz w:val="20"/>
          <w:szCs w:val="22"/>
          <w:lang w:val="es-PE"/>
        </w:rPr>
        <w:t>2017 - 2023</w:t>
      </w:r>
    </w:p>
    <w:p w14:paraId="61793BF7" w14:textId="71635850" w:rsidR="00BC7376" w:rsidRPr="00F829A1" w:rsidRDefault="00F829A1" w:rsidP="008C6831">
      <w:pPr>
        <w:pStyle w:val="Heading2"/>
        <w:rPr>
          <w:sz w:val="28"/>
          <w:szCs w:val="24"/>
          <w:lang w:val="es-PE"/>
        </w:rPr>
      </w:pPr>
      <w:r w:rsidRPr="00F829A1">
        <w:rPr>
          <w:sz w:val="28"/>
          <w:szCs w:val="24"/>
          <w:lang w:val="es-PE"/>
        </w:rPr>
        <w:t xml:space="preserve">Bachiller en ingeniería de </w:t>
      </w:r>
      <w:r w:rsidR="00AE6959" w:rsidRPr="00F829A1">
        <w:rPr>
          <w:sz w:val="28"/>
          <w:szCs w:val="24"/>
          <w:lang w:val="es-PE"/>
        </w:rPr>
        <w:t xml:space="preserve">Software </w:t>
      </w:r>
      <w:r w:rsidR="00AE6959" w:rsidRPr="00F829A1">
        <w:rPr>
          <w:sz w:val="28"/>
          <w:szCs w:val="24"/>
          <w:lang w:val="es-PE" w:bidi="es-ES"/>
        </w:rPr>
        <w:t>/</w:t>
      </w:r>
      <w:r w:rsidR="0095272C" w:rsidRPr="00F829A1">
        <w:rPr>
          <w:sz w:val="28"/>
          <w:szCs w:val="24"/>
          <w:lang w:val="es-PE" w:bidi="es-ES"/>
        </w:rPr>
        <w:t xml:space="preserve"> </w:t>
      </w:r>
      <w:r>
        <w:rPr>
          <w:rStyle w:val="Emphasis"/>
          <w:sz w:val="28"/>
          <w:szCs w:val="24"/>
          <w:lang w:val="es-PE"/>
        </w:rPr>
        <w:t>Universidad Peruana de Ciencias Aplicadas</w:t>
      </w:r>
      <w:r w:rsidR="00AE6959" w:rsidRPr="00F829A1">
        <w:rPr>
          <w:rStyle w:val="Emphasis"/>
          <w:sz w:val="28"/>
          <w:szCs w:val="24"/>
          <w:lang w:val="es-PE"/>
        </w:rPr>
        <w:t>, Lima, Perú</w:t>
      </w:r>
    </w:p>
    <w:p w14:paraId="4D8C009A" w14:textId="183F50E2" w:rsidR="00860ADA" w:rsidRPr="00F12FBC" w:rsidRDefault="00F829A1" w:rsidP="008C6831">
      <w:pPr>
        <w:pStyle w:val="Heading1"/>
        <w:rPr>
          <w:lang w:val="en-US"/>
        </w:rPr>
      </w:pPr>
      <w:r w:rsidRPr="00F12FBC">
        <w:rPr>
          <w:lang w:val="en-US"/>
        </w:rPr>
        <w:t>Certificados</w:t>
      </w:r>
    </w:p>
    <w:p w14:paraId="336C769F" w14:textId="77777777" w:rsidR="00F12FBC" w:rsidRPr="00F12FBC" w:rsidRDefault="00F12FBC" w:rsidP="00F12FBC">
      <w:pPr>
        <w:pStyle w:val="Heading3"/>
        <w:rPr>
          <w:sz w:val="18"/>
          <w:szCs w:val="20"/>
          <w:lang w:val="en-US"/>
        </w:rPr>
      </w:pPr>
      <w:r w:rsidRPr="00F12FBC">
        <w:rPr>
          <w:sz w:val="18"/>
          <w:szCs w:val="20"/>
          <w:lang w:val="en-US"/>
        </w:rPr>
        <w:t>JUNio</w:t>
      </w:r>
      <w:r w:rsidRPr="00F12FBC">
        <w:rPr>
          <w:sz w:val="18"/>
          <w:szCs w:val="20"/>
          <w:lang w:val="en-US" w:bidi="es-ES"/>
        </w:rPr>
        <w:t xml:space="preserve"> </w:t>
      </w:r>
      <w:r w:rsidRPr="00F12FBC">
        <w:rPr>
          <w:sz w:val="18"/>
          <w:szCs w:val="20"/>
          <w:lang w:val="en-US"/>
        </w:rPr>
        <w:t>2023</w:t>
      </w:r>
    </w:p>
    <w:p w14:paraId="630F70ED" w14:textId="1966A4C2" w:rsidR="00F12FBC" w:rsidRPr="00F12FBC" w:rsidRDefault="00F12FBC" w:rsidP="00F12FBC">
      <w:pPr>
        <w:pStyle w:val="Heading2"/>
        <w:rPr>
          <w:sz w:val="24"/>
          <w:szCs w:val="22"/>
          <w:lang w:val="en-US"/>
        </w:rPr>
      </w:pPr>
      <w:r w:rsidRPr="00F12FBC">
        <w:rPr>
          <w:sz w:val="24"/>
          <w:szCs w:val="22"/>
          <w:lang w:val="en-US"/>
        </w:rPr>
        <w:t>IBM Cybersecurity Analyst</w:t>
      </w:r>
      <w:r w:rsidRPr="00F12FBC">
        <w:rPr>
          <w:sz w:val="24"/>
          <w:szCs w:val="22"/>
          <w:lang w:val="en-US" w:bidi="es-ES"/>
        </w:rPr>
        <w:t xml:space="preserve"> / </w:t>
      </w:r>
      <w:r w:rsidRPr="00F12FBC">
        <w:rPr>
          <w:rStyle w:val="Emphasis"/>
          <w:sz w:val="24"/>
          <w:szCs w:val="22"/>
          <w:lang w:val="en-US"/>
        </w:rPr>
        <w:t>IBM, Coursera</w:t>
      </w:r>
    </w:p>
    <w:p w14:paraId="671499B6" w14:textId="77777777" w:rsidR="00F12FBC" w:rsidRDefault="00F12FBC" w:rsidP="00860ADA">
      <w:pPr>
        <w:pStyle w:val="Heading3"/>
        <w:rPr>
          <w:sz w:val="18"/>
          <w:szCs w:val="20"/>
          <w:lang w:val="en-US"/>
        </w:rPr>
      </w:pPr>
    </w:p>
    <w:p w14:paraId="60A94A7D" w14:textId="14AF9BDD" w:rsidR="00860ADA" w:rsidRPr="00F12FBC" w:rsidRDefault="00F12FBC" w:rsidP="00860ADA">
      <w:pPr>
        <w:pStyle w:val="Heading3"/>
        <w:rPr>
          <w:sz w:val="18"/>
          <w:szCs w:val="20"/>
          <w:lang w:val="en-US"/>
        </w:rPr>
      </w:pPr>
      <w:r>
        <w:rPr>
          <w:sz w:val="18"/>
          <w:szCs w:val="20"/>
          <w:lang w:val="en-US"/>
        </w:rPr>
        <w:t>Enero</w:t>
      </w:r>
      <w:r w:rsidR="00860ADA" w:rsidRPr="00F12FBC">
        <w:rPr>
          <w:sz w:val="18"/>
          <w:szCs w:val="20"/>
          <w:lang w:val="en-US" w:bidi="es-ES"/>
        </w:rPr>
        <w:t xml:space="preserve"> </w:t>
      </w:r>
      <w:r w:rsidR="00860ADA" w:rsidRPr="00F12FBC">
        <w:rPr>
          <w:sz w:val="18"/>
          <w:szCs w:val="20"/>
          <w:lang w:val="en-US"/>
        </w:rPr>
        <w:t>2023</w:t>
      </w:r>
    </w:p>
    <w:p w14:paraId="599B790C" w14:textId="0C39F6B0" w:rsidR="00860ADA" w:rsidRPr="00F12FBC" w:rsidRDefault="00860ADA" w:rsidP="00860ADA">
      <w:pPr>
        <w:pStyle w:val="Heading2"/>
        <w:rPr>
          <w:sz w:val="24"/>
          <w:szCs w:val="22"/>
          <w:lang w:val="en-US"/>
        </w:rPr>
      </w:pPr>
      <w:r w:rsidRPr="00F12FBC">
        <w:rPr>
          <w:sz w:val="24"/>
          <w:szCs w:val="22"/>
          <w:lang w:val="en-US"/>
        </w:rPr>
        <w:t>The</w:t>
      </w:r>
      <w:r w:rsidRPr="00F12FBC">
        <w:rPr>
          <w:sz w:val="24"/>
          <w:szCs w:val="22"/>
          <w:lang w:val="en-US"/>
        </w:rPr>
        <w:t xml:space="preserve"> Complete 2023 Web Development Bootcamp</w:t>
      </w:r>
      <w:r w:rsidRPr="00F12FBC">
        <w:rPr>
          <w:sz w:val="24"/>
          <w:szCs w:val="22"/>
          <w:lang w:val="en-US" w:bidi="es-ES"/>
        </w:rPr>
        <w:t xml:space="preserve"> / </w:t>
      </w:r>
      <w:r w:rsidRPr="00F12FBC">
        <w:rPr>
          <w:rStyle w:val="Emphasis"/>
          <w:sz w:val="24"/>
          <w:szCs w:val="22"/>
          <w:lang w:val="en-US"/>
        </w:rPr>
        <w:t>Dr. Angela Yu, Udemy</w:t>
      </w:r>
    </w:p>
    <w:p w14:paraId="34502059" w14:textId="77777777" w:rsidR="00860ADA" w:rsidRPr="00F12FBC" w:rsidRDefault="00860ADA" w:rsidP="00860ADA">
      <w:pPr>
        <w:pStyle w:val="Heading3"/>
        <w:rPr>
          <w:sz w:val="18"/>
          <w:szCs w:val="20"/>
          <w:lang w:val="en-US"/>
        </w:rPr>
      </w:pPr>
    </w:p>
    <w:p w14:paraId="3C7FA0D2" w14:textId="3BDE8CFC" w:rsidR="00860ADA" w:rsidRPr="00F12FBC" w:rsidRDefault="00F12FBC" w:rsidP="00860ADA">
      <w:pPr>
        <w:pStyle w:val="Heading3"/>
        <w:rPr>
          <w:sz w:val="18"/>
          <w:szCs w:val="20"/>
          <w:lang w:val="en-US"/>
        </w:rPr>
      </w:pPr>
      <w:r>
        <w:rPr>
          <w:sz w:val="18"/>
          <w:szCs w:val="20"/>
          <w:lang w:val="en-US"/>
        </w:rPr>
        <w:t>Octubre</w:t>
      </w:r>
      <w:r w:rsidR="00860ADA" w:rsidRPr="00F12FBC">
        <w:rPr>
          <w:sz w:val="18"/>
          <w:szCs w:val="20"/>
          <w:lang w:val="en-US" w:bidi="es-ES"/>
        </w:rPr>
        <w:t xml:space="preserve"> </w:t>
      </w:r>
      <w:r w:rsidR="00860ADA" w:rsidRPr="00F12FBC">
        <w:rPr>
          <w:sz w:val="18"/>
          <w:szCs w:val="20"/>
          <w:lang w:val="en-US"/>
        </w:rPr>
        <w:t>202</w:t>
      </w:r>
      <w:r w:rsidR="003A2701">
        <w:rPr>
          <w:sz w:val="18"/>
          <w:szCs w:val="20"/>
          <w:lang w:val="en-US"/>
        </w:rPr>
        <w:t>2</w:t>
      </w:r>
    </w:p>
    <w:p w14:paraId="6D77453D" w14:textId="3606C13D" w:rsidR="00860ADA" w:rsidRPr="00F12FBC" w:rsidRDefault="00860ADA" w:rsidP="00F12FBC">
      <w:pPr>
        <w:pStyle w:val="Heading2"/>
        <w:rPr>
          <w:sz w:val="24"/>
          <w:szCs w:val="22"/>
          <w:lang w:val="en-US"/>
        </w:rPr>
      </w:pPr>
      <w:r w:rsidRPr="00F12FBC">
        <w:rPr>
          <w:sz w:val="24"/>
          <w:szCs w:val="22"/>
          <w:lang w:val="en-US"/>
        </w:rPr>
        <w:t>The Complete Flutter Development Bootcamp with Dart</w:t>
      </w:r>
      <w:r w:rsidRPr="00F12FBC">
        <w:rPr>
          <w:sz w:val="24"/>
          <w:szCs w:val="22"/>
          <w:lang w:val="en-US" w:bidi="es-ES"/>
        </w:rPr>
        <w:t xml:space="preserve"> / </w:t>
      </w:r>
      <w:r w:rsidRPr="00F12FBC">
        <w:rPr>
          <w:rStyle w:val="Emphasis"/>
          <w:sz w:val="24"/>
          <w:szCs w:val="22"/>
          <w:lang w:val="en-US"/>
        </w:rPr>
        <w:t>Dr. Angela Yu, Udemy</w:t>
      </w:r>
    </w:p>
    <w:sectPr w:rsidR="00860ADA" w:rsidRPr="00F12FBC" w:rsidSect="00990C09">
      <w:footerReference w:type="default" r:id="rId12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EF879" w14:textId="77777777" w:rsidR="007A1159" w:rsidRDefault="007A1159" w:rsidP="00725803">
      <w:pPr>
        <w:spacing w:after="0"/>
      </w:pPr>
      <w:r>
        <w:separator/>
      </w:r>
    </w:p>
  </w:endnote>
  <w:endnote w:type="continuationSeparator" w:id="0">
    <w:p w14:paraId="5EF428D8" w14:textId="77777777" w:rsidR="007A1159" w:rsidRDefault="007A115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4E3E7" w14:textId="77777777" w:rsidR="005A4A49" w:rsidRDefault="005A4A49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68D2" w14:textId="77777777" w:rsidR="007A1159" w:rsidRDefault="007A1159" w:rsidP="00725803">
      <w:pPr>
        <w:spacing w:after="0"/>
      </w:pPr>
      <w:r>
        <w:separator/>
      </w:r>
    </w:p>
  </w:footnote>
  <w:footnote w:type="continuationSeparator" w:id="0">
    <w:p w14:paraId="005BD43E" w14:textId="77777777" w:rsidR="007A1159" w:rsidRDefault="007A115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23361774">
    <w:abstractNumId w:val="9"/>
  </w:num>
  <w:num w:numId="2" w16cid:durableId="1640257074">
    <w:abstractNumId w:val="7"/>
  </w:num>
  <w:num w:numId="3" w16cid:durableId="2091273568">
    <w:abstractNumId w:val="6"/>
  </w:num>
  <w:num w:numId="4" w16cid:durableId="7274560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3213725">
    <w:abstractNumId w:val="8"/>
  </w:num>
  <w:num w:numId="6" w16cid:durableId="974531414">
    <w:abstractNumId w:val="10"/>
  </w:num>
  <w:num w:numId="7" w16cid:durableId="1613628617">
    <w:abstractNumId w:val="5"/>
  </w:num>
  <w:num w:numId="8" w16cid:durableId="101152838">
    <w:abstractNumId w:val="4"/>
  </w:num>
  <w:num w:numId="9" w16cid:durableId="2001470361">
    <w:abstractNumId w:val="3"/>
  </w:num>
  <w:num w:numId="10" w16cid:durableId="1826773271">
    <w:abstractNumId w:val="2"/>
  </w:num>
  <w:num w:numId="11" w16cid:durableId="1919368082">
    <w:abstractNumId w:val="1"/>
  </w:num>
  <w:num w:numId="12" w16cid:durableId="13974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FB"/>
    <w:rsid w:val="00025E77"/>
    <w:rsid w:val="00027312"/>
    <w:rsid w:val="000645F2"/>
    <w:rsid w:val="00082F03"/>
    <w:rsid w:val="000835A0"/>
    <w:rsid w:val="000934A2"/>
    <w:rsid w:val="001478C7"/>
    <w:rsid w:val="001768D7"/>
    <w:rsid w:val="001B0955"/>
    <w:rsid w:val="001D71D5"/>
    <w:rsid w:val="00227784"/>
    <w:rsid w:val="0023705D"/>
    <w:rsid w:val="00250A31"/>
    <w:rsid w:val="00251C13"/>
    <w:rsid w:val="00284A69"/>
    <w:rsid w:val="002909C3"/>
    <w:rsid w:val="002922D0"/>
    <w:rsid w:val="003307FB"/>
    <w:rsid w:val="00340B03"/>
    <w:rsid w:val="00380AE7"/>
    <w:rsid w:val="00381E45"/>
    <w:rsid w:val="003A2701"/>
    <w:rsid w:val="003A6943"/>
    <w:rsid w:val="00410BA2"/>
    <w:rsid w:val="00434074"/>
    <w:rsid w:val="00440653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5E340E"/>
    <w:rsid w:val="00611B37"/>
    <w:rsid w:val="006252B4"/>
    <w:rsid w:val="00646BA2"/>
    <w:rsid w:val="00675EA0"/>
    <w:rsid w:val="006A31B9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A1159"/>
    <w:rsid w:val="00810D5D"/>
    <w:rsid w:val="00843851"/>
    <w:rsid w:val="00857E6B"/>
    <w:rsid w:val="00860ADA"/>
    <w:rsid w:val="008968C4"/>
    <w:rsid w:val="008C6831"/>
    <w:rsid w:val="008D7C1C"/>
    <w:rsid w:val="0092291B"/>
    <w:rsid w:val="00932D92"/>
    <w:rsid w:val="0095272C"/>
    <w:rsid w:val="00972024"/>
    <w:rsid w:val="00990C09"/>
    <w:rsid w:val="009E0A9F"/>
    <w:rsid w:val="009F04D2"/>
    <w:rsid w:val="009F2BA7"/>
    <w:rsid w:val="009F6DA0"/>
    <w:rsid w:val="00A01182"/>
    <w:rsid w:val="00AD13CB"/>
    <w:rsid w:val="00AD3FD8"/>
    <w:rsid w:val="00AE6959"/>
    <w:rsid w:val="00B370A8"/>
    <w:rsid w:val="00B57FF7"/>
    <w:rsid w:val="00BC7376"/>
    <w:rsid w:val="00BD669A"/>
    <w:rsid w:val="00C13F2B"/>
    <w:rsid w:val="00C43D65"/>
    <w:rsid w:val="00C84833"/>
    <w:rsid w:val="00C9044F"/>
    <w:rsid w:val="00CC5DE1"/>
    <w:rsid w:val="00D2420D"/>
    <w:rsid w:val="00D30382"/>
    <w:rsid w:val="00D413F9"/>
    <w:rsid w:val="00D44E50"/>
    <w:rsid w:val="00D90060"/>
    <w:rsid w:val="00D92B95"/>
    <w:rsid w:val="00DF1DFE"/>
    <w:rsid w:val="00E03F71"/>
    <w:rsid w:val="00E079D7"/>
    <w:rsid w:val="00E154B5"/>
    <w:rsid w:val="00E232F0"/>
    <w:rsid w:val="00E52791"/>
    <w:rsid w:val="00E83195"/>
    <w:rsid w:val="00F00A4F"/>
    <w:rsid w:val="00F12FBC"/>
    <w:rsid w:val="00F33CD8"/>
    <w:rsid w:val="00F7044E"/>
    <w:rsid w:val="00F829A1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44BF1A"/>
  <w15:chartTrackingRefBased/>
  <w15:docId w15:val="{018A9F0D-90CC-4712-843F-696B3D4E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E6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ithub.com/DiegoJohnson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iegojohnsonl" TargetMode="External"/><Relationship Id="rId4" Type="http://schemas.openxmlformats.org/officeDocument/2006/relationships/styles" Target="styles.xml"/><Relationship Id="rId9" Type="http://schemas.openxmlformats.org/officeDocument/2006/relationships/hyperlink" Target="mailto:diegojohnson46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Roaming\Microsoft\Templates\Curr&#237;culum%20vitae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5725DDEB944F359EC1425668D0E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09447-7E2C-4B11-B9BA-D4ED9B39751C}"/>
      </w:docPartPr>
      <w:docPartBody>
        <w:p w:rsidR="00C1249B" w:rsidRDefault="00000000">
          <w:pPr>
            <w:pStyle w:val="B75725DDEB944F359EC1425668D0E345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1E523D4EA8C04800B51FB781C5E2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6D4D-D94C-4C4E-92DE-57CA370788E2}"/>
      </w:docPartPr>
      <w:docPartBody>
        <w:p w:rsidR="00C1249B" w:rsidRDefault="00000000">
          <w:pPr>
            <w:pStyle w:val="1E523D4EA8C04800B51FB781C5E2D074"/>
          </w:pPr>
          <w:r w:rsidRPr="009D0878">
            <w:rPr>
              <w:lang w:bidi="es-ES"/>
            </w:rPr>
            <w:t>Teléfono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5D"/>
    <w:rsid w:val="00475116"/>
    <w:rsid w:val="00AF775D"/>
    <w:rsid w:val="00C1249B"/>
    <w:rsid w:val="00C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5725DDEB944F359EC1425668D0E345">
    <w:name w:val="B75725DDEB944F359EC1425668D0E345"/>
  </w:style>
  <w:style w:type="paragraph" w:customStyle="1" w:styleId="1E523D4EA8C04800B51FB781C5E2D074">
    <w:name w:val="1E523D4EA8C04800B51FB781C5E2D074"/>
  </w:style>
  <w:style w:type="character" w:styleId="Emphasis">
    <w:name w:val="Emphasis"/>
    <w:basedOn w:val="DefaultParagraphFont"/>
    <w:uiPriority w:val="20"/>
    <w:qFormat/>
    <w:rsid w:val="00AF775D"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Lima, Peru</CompanyAddress>
  <CompanyPhone>+51 961 460 601</CompanyPhone>
  <CompanyFax/>
  <CompanyEmail>diegojohnson46@gmail.com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5995F-C672-4958-A80E-669582BE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equilibrado (diseño moderno)</Template>
  <TotalTime>18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Johnson Ludeña</dc:creator>
  <cp:keywords>linkedin.com/in/diegojohnsonl</cp:keywords>
  <dc:description/>
  <cp:lastModifiedBy>u201714835 (Johnson Ludeña, Diego Anibal)</cp:lastModifiedBy>
  <cp:revision>10</cp:revision>
  <cp:lastPrinted>2023-08-17T05:26:00Z</cp:lastPrinted>
  <dcterms:created xsi:type="dcterms:W3CDTF">2023-08-14T19:35:00Z</dcterms:created>
  <dcterms:modified xsi:type="dcterms:W3CDTF">2023-08-17T05:26:00Z</dcterms:modified>
  <cp:category/>
  <cp:contentStatus>github.com/DiegoJohnsonL</cp:contentStatus>
</cp:coreProperties>
</file>